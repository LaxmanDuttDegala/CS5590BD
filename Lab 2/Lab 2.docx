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  <w:szCs w:val="22"/>
          <w:lang w:eastAsia="en-US"/>
        </w:rPr>
        <w:id w:val="-1290352585"/>
        <w:docPartObj>
          <w:docPartGallery w:val="Cover Pages"/>
          <w:docPartUnique/>
        </w:docPartObj>
      </w:sdtPr>
      <w:sdtEndPr>
        <w:rPr>
          <w:color w:val="auto"/>
          <w:sz w:val="22"/>
        </w:rPr>
      </w:sdtEndPr>
      <w:sdtContent>
        <w:p w:rsidR="002163EE" w:rsidRDefault="003806E6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 wp14:anchorId="4FD4D870" wp14:editId="3380176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63E47" w:rsidRDefault="00FB3D3E" w:rsidP="00C63E4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0C6AADEB" wp14:editId="739EC8F0">
                    <wp:simplePos x="0" y="0"/>
                    <wp:positionH relativeFrom="margin">
                      <wp:posOffset>133350</wp:posOffset>
                    </wp:positionH>
                    <wp:positionV relativeFrom="margin">
                      <wp:posOffset>6890385</wp:posOffset>
                    </wp:positionV>
                    <wp:extent cx="3943350" cy="741680"/>
                    <wp:effectExtent l="0" t="0" r="7620" b="127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741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Pr="00FB3D3E" w:rsidRDefault="0046750A">
                                <w:pPr>
                                  <w:pStyle w:val="ContactInfo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3C353C2AE8734F48BE7BA666C9161AE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1817" w:rsidRPr="00FB3D3E">
                                      <w:rPr>
                                        <w:sz w:val="24"/>
                                        <w:szCs w:val="24"/>
                                      </w:rPr>
                                      <w:t>Laxman Dutt Degala</w:t>
                                    </w:r>
                                  </w:sdtContent>
                                </w:sdt>
                                <w:r w:rsidR="003806E6" w:rsidRPr="00FB3D3E">
                                  <w:rPr>
                                    <w:sz w:val="24"/>
                                    <w:szCs w:val="24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F977459F2039435AACCC5B5A65F4771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3D3E" w:rsidRPr="000F1BAF">
                                      <w:rPr>
                                        <w:sz w:val="24"/>
                                        <w:szCs w:val="24"/>
                                      </w:rPr>
                                      <w:t>CS5590BD</w:t>
                                    </w:r>
                                  </w:sdtContent>
                                </w:sdt>
                                <w:r w:rsidR="003806E6" w:rsidRPr="00FB3D3E">
                                  <w:rPr>
                                    <w:sz w:val="24"/>
                                    <w:szCs w:val="24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4B2A6AB437194701A9FA30EFBBC75819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6-24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54AAE">
                                      <w:rPr>
                                        <w:sz w:val="24"/>
                                        <w:szCs w:val="24"/>
                                      </w:rPr>
                                      <w:t>June 24, 2014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6AAD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10.5pt;margin-top:542.55pt;width:310.5pt;height:58.4pt;z-index:251660288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" o:allowoverlap="f" filled="f" stroked="f" strokeweight=".5pt">
                    <v:textbox inset="0,,0">
                      <w:txbxContent>
                        <w:p w:rsidR="002163EE" w:rsidRPr="00FB3D3E" w:rsidRDefault="0046750A">
                          <w:pPr>
                            <w:pStyle w:val="ContactInfo"/>
                            <w:rPr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Name"/>
                              <w:tag w:val=""/>
                              <w:id w:val="-304397026"/>
                              <w:placeholder>
                                <w:docPart w:val="3C353C2AE8734F48BE7BA666C9161AE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C1817" w:rsidRPr="00FB3D3E">
                                <w:rPr>
                                  <w:sz w:val="24"/>
                                  <w:szCs w:val="24"/>
                                </w:rPr>
                                <w:t>Laxman Dutt Degala</w:t>
                              </w:r>
                            </w:sdtContent>
                          </w:sdt>
                          <w:r w:rsidR="003806E6" w:rsidRPr="00FB3D3E">
                            <w:rPr>
                              <w:sz w:val="24"/>
                              <w:szCs w:val="24"/>
                            </w:rPr>
                            <w:t> | </w:t>
                          </w: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Course Title"/>
                              <w:tag w:val=""/>
                              <w:id w:val="-728219936"/>
                              <w:placeholder>
                                <w:docPart w:val="F977459F2039435AACCC5B5A65F4771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FB3D3E" w:rsidRPr="000F1BAF">
                                <w:rPr>
                                  <w:sz w:val="24"/>
                                  <w:szCs w:val="24"/>
                                </w:rPr>
                                <w:t>CS5590BD</w:t>
                              </w:r>
                            </w:sdtContent>
                          </w:sdt>
                          <w:r w:rsidR="003806E6" w:rsidRPr="00FB3D3E">
                            <w:rPr>
                              <w:sz w:val="24"/>
                              <w:szCs w:val="24"/>
                            </w:rPr>
                            <w:t> | </w:t>
                          </w: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Date"/>
                              <w:tag w:val=""/>
                              <w:id w:val="2032065285"/>
                              <w:placeholder>
                                <w:docPart w:val="4B2A6AB437194701A9FA30EFBBC75819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6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54AAE">
                                <w:rPr>
                                  <w:sz w:val="24"/>
                                  <w:szCs w:val="24"/>
                                </w:rPr>
                                <w:t>June 24, 2014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19A0997E" wp14:editId="412D269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802005"/>
                    <wp:effectExtent l="0" t="0" r="7620" b="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802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Default="00954AAE">
                                    <w:pPr>
                                      <w:pStyle w:val="Title"/>
                                    </w:pPr>
                                    <w:r>
                                      <w:t>Lab 2</w:t>
                                    </w:r>
                                    <w:r w:rsidR="00FC1817">
                                      <w:t xml:space="preserve"> Assignment</w:t>
                                    </w:r>
                                  </w:p>
                                </w:sdtContent>
                              </w:sdt>
                              <w:p w:rsidR="002163EE" w:rsidRDefault="0046750A" w:rsidP="00FC1817">
                                <w:pPr>
                                  <w:pStyle w:val="Subtitle"/>
                                  <w:jc w:val="left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1817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A0997E" id="Text Box 21" o:spid="_x0000_s1027" type="#_x0000_t202" style="position:absolute;margin-left:0;margin-top:0;width:310.5pt;height:63.15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" o:allowoverlap="f" filled="f" stroked="f" strokeweight=".5pt">
                    <v:textbox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Default="00954AAE">
                              <w:pPr>
                                <w:pStyle w:val="Title"/>
                              </w:pPr>
                              <w:r>
                                <w:t>Lab 2</w:t>
                              </w:r>
                              <w:r w:rsidR="00FC1817">
                                <w:t xml:space="preserve"> Assignment</w:t>
                              </w:r>
                            </w:p>
                          </w:sdtContent>
                        </w:sdt>
                        <w:p w:rsidR="002163EE" w:rsidRDefault="0046750A" w:rsidP="00FC1817">
                          <w:pPr>
                            <w:pStyle w:val="Subtitle"/>
                            <w:jc w:val="left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C1817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3806E6">
            <w:br w:type="page"/>
          </w:r>
        </w:p>
        <w:bookmarkEnd w:id="0" w:displacedByCustomXml="next"/>
        <w:bookmarkEnd w:id="1" w:displacedByCustomXml="next"/>
        <w:bookmarkEnd w:id="2" w:displacedByCustomXml="next"/>
        <w:bookmarkEnd w:id="3" w:displacedByCustomXml="next"/>
        <w:bookmarkEnd w:id="4" w:displacedByCustomXml="next"/>
      </w:sdtContent>
    </w:sdt>
    <w:p w:rsidR="00C63E47" w:rsidRPr="005B3EA0" w:rsidRDefault="00C63E47" w:rsidP="00C63E47">
      <w:pPr>
        <w:rPr>
          <w:rFonts w:ascii="Cambria" w:hAnsi="Cambria"/>
          <w:b/>
          <w:sz w:val="28"/>
          <w:szCs w:val="28"/>
        </w:rPr>
      </w:pPr>
      <w:r w:rsidRPr="005B3EA0">
        <w:rPr>
          <w:rFonts w:ascii="Cambria" w:hAnsi="Cambria"/>
          <w:b/>
          <w:sz w:val="28"/>
          <w:szCs w:val="28"/>
        </w:rPr>
        <w:lastRenderedPageBreak/>
        <w:t>Tasks 1:</w:t>
      </w:r>
    </w:p>
    <w:p w:rsidR="00954AAE" w:rsidRDefault="00954AAE" w:rsidP="00C63E4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Modifying the existing application and generati</w:t>
      </w:r>
      <w:r w:rsidR="00C52B54">
        <w:rPr>
          <w:rFonts w:ascii="Cambria" w:hAnsi="Cambria"/>
          <w:sz w:val="28"/>
          <w:szCs w:val="28"/>
        </w:rPr>
        <w:t xml:space="preserve">ng a text file with sensor data. </w:t>
      </w:r>
      <w:bookmarkStart w:id="5" w:name="_GoBack"/>
      <w:bookmarkEnd w:id="5"/>
      <w:r>
        <w:rPr>
          <w:rFonts w:ascii="Cambria" w:hAnsi="Cambria"/>
          <w:sz w:val="28"/>
          <w:szCs w:val="28"/>
        </w:rPr>
        <w:t>Code has been modified and data has been generated.</w:t>
      </w:r>
    </w:p>
    <w:p w:rsidR="00954AAE" w:rsidRDefault="007A435E" w:rsidP="00C63E47">
      <w:pPr>
        <w:rPr>
          <w:rFonts w:ascii="Cambria" w:hAnsi="Cambria"/>
          <w:sz w:val="28"/>
          <w:szCs w:val="28"/>
        </w:rPr>
      </w:pPr>
      <w:r w:rsidRPr="00954AAE">
        <w:rPr>
          <w:rFonts w:ascii="Cambria" w:hAnsi="Cambria"/>
          <w:sz w:val="28"/>
          <w:szCs w:val="28"/>
        </w:rPr>
        <w:object w:dxaOrig="19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40.5pt" o:ole="">
            <v:imagedata r:id="rId11" o:title=""/>
          </v:shape>
          <o:OLEObject Type="Embed" ProgID="Package" ShapeID="_x0000_i1025" DrawAspect="Content" ObjectID="_1465078425" r:id="rId12"/>
        </w:object>
      </w:r>
    </w:p>
    <w:p w:rsidR="0036051B" w:rsidRDefault="00AC5603" w:rsidP="00C63E4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Uploaded the code to </w:t>
      </w:r>
      <w:r w:rsidR="0036051B">
        <w:rPr>
          <w:rFonts w:ascii="Cambria" w:hAnsi="Cambria"/>
          <w:sz w:val="28"/>
          <w:szCs w:val="28"/>
        </w:rPr>
        <w:t>G</w:t>
      </w:r>
      <w:r>
        <w:rPr>
          <w:rFonts w:ascii="Cambria" w:hAnsi="Cambria"/>
          <w:sz w:val="28"/>
          <w:szCs w:val="28"/>
        </w:rPr>
        <w:t>ithub.</w:t>
      </w:r>
    </w:p>
    <w:p w:rsidR="00954AAE" w:rsidRPr="00A15DB5" w:rsidRDefault="00AC5603" w:rsidP="00C63E4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</w:p>
    <w:p w:rsidR="00C63E47" w:rsidRDefault="00C63E47" w:rsidP="00C63E47">
      <w:pPr>
        <w:rPr>
          <w:rFonts w:ascii="Cambria" w:hAnsi="Cambria"/>
          <w:b/>
          <w:sz w:val="28"/>
          <w:szCs w:val="28"/>
        </w:rPr>
      </w:pPr>
      <w:r w:rsidRPr="005B3EA0">
        <w:rPr>
          <w:rFonts w:ascii="Cambria" w:hAnsi="Cambria"/>
          <w:b/>
          <w:sz w:val="28"/>
          <w:szCs w:val="28"/>
        </w:rPr>
        <w:t>Task 2:</w:t>
      </w:r>
    </w:p>
    <w:p w:rsidR="00951FFA" w:rsidRPr="00951FFA" w:rsidRDefault="00F63BB4" w:rsidP="00C63E4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Note: </w:t>
      </w:r>
      <w:r w:rsidR="00951FFA" w:rsidRPr="00951FFA">
        <w:rPr>
          <w:rFonts w:ascii="Cambria" w:hAnsi="Cambria"/>
          <w:sz w:val="28"/>
          <w:szCs w:val="28"/>
        </w:rPr>
        <w:t>HBase</w:t>
      </w:r>
      <w:r w:rsidR="00951FFA">
        <w:rPr>
          <w:rFonts w:ascii="Cambria" w:hAnsi="Cambria"/>
          <w:sz w:val="28"/>
          <w:szCs w:val="28"/>
        </w:rPr>
        <w:t xml:space="preserve"> that I used is from my cloudera image.</w:t>
      </w:r>
    </w:p>
    <w:p w:rsidR="00B54939" w:rsidRDefault="007A435E" w:rsidP="00C63E47">
      <w:pPr>
        <w:rPr>
          <w:rFonts w:ascii="Cambria" w:hAnsi="Cambria"/>
          <w:sz w:val="28"/>
          <w:szCs w:val="28"/>
        </w:rPr>
      </w:pPr>
      <w:r w:rsidRPr="007A435E">
        <w:rPr>
          <w:rFonts w:ascii="Cambria" w:hAnsi="Cambria"/>
          <w:sz w:val="28"/>
          <w:szCs w:val="28"/>
        </w:rPr>
        <w:t xml:space="preserve">Push the </w:t>
      </w:r>
      <w:r>
        <w:rPr>
          <w:rFonts w:ascii="Cambria" w:hAnsi="Cambria"/>
          <w:sz w:val="28"/>
          <w:szCs w:val="28"/>
        </w:rPr>
        <w:t xml:space="preserve">data to HBase – </w:t>
      </w:r>
    </w:p>
    <w:p w:rsidR="00B54939" w:rsidRDefault="007A435E" w:rsidP="00B54939">
      <w:pPr>
        <w:pStyle w:val="ListParagraph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B54939">
        <w:rPr>
          <w:rFonts w:ascii="Cambria" w:hAnsi="Cambria"/>
          <w:sz w:val="28"/>
          <w:szCs w:val="28"/>
        </w:rPr>
        <w:t>Cr</w:t>
      </w:r>
      <w:r w:rsidR="00B54939">
        <w:rPr>
          <w:rFonts w:ascii="Cambria" w:hAnsi="Cambria"/>
          <w:sz w:val="28"/>
          <w:szCs w:val="28"/>
        </w:rPr>
        <w:t>eate a table</w:t>
      </w:r>
    </w:p>
    <w:p w:rsidR="00B54939" w:rsidRDefault="00B54939" w:rsidP="00B54939">
      <w:pPr>
        <w:pStyle w:val="ListParagraph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Insert the data</w:t>
      </w:r>
    </w:p>
    <w:p w:rsidR="00E54E90" w:rsidRDefault="007A435E" w:rsidP="00E54E90">
      <w:pPr>
        <w:pStyle w:val="ListParagraph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B54939">
        <w:rPr>
          <w:rFonts w:ascii="Cambria" w:hAnsi="Cambria"/>
          <w:sz w:val="28"/>
          <w:szCs w:val="28"/>
        </w:rPr>
        <w:t>Retrieve the data.</w:t>
      </w:r>
    </w:p>
    <w:p w:rsidR="007773FF" w:rsidRPr="007773FF" w:rsidRDefault="007773FF" w:rsidP="00E54E90">
      <w:pPr>
        <w:rPr>
          <w:rFonts w:ascii="Cambria" w:hAnsi="Cambria"/>
          <w:sz w:val="28"/>
          <w:szCs w:val="28"/>
        </w:rPr>
      </w:pPr>
      <w:r w:rsidRPr="007773FF">
        <w:rPr>
          <w:rFonts w:ascii="Cambria" w:hAnsi="Cambria"/>
          <w:sz w:val="28"/>
          <w:szCs w:val="28"/>
        </w:rPr>
        <w:t>Required Code changes we</w:t>
      </w:r>
      <w:r w:rsidR="0041469B">
        <w:rPr>
          <w:rFonts w:ascii="Cambria" w:hAnsi="Cambria"/>
          <w:sz w:val="28"/>
          <w:szCs w:val="28"/>
        </w:rPr>
        <w:t>re done for all the 3 functions. Uploaded the code to Github.</w:t>
      </w:r>
    </w:p>
    <w:p w:rsidR="00E54E90" w:rsidRPr="007B4256" w:rsidRDefault="00B54939" w:rsidP="007B4256">
      <w:pPr>
        <w:rPr>
          <w:rFonts w:ascii="Cambria" w:hAnsi="Cambria"/>
          <w:b/>
          <w:sz w:val="28"/>
          <w:szCs w:val="28"/>
        </w:rPr>
      </w:pPr>
      <w:r w:rsidRPr="00E54E90">
        <w:rPr>
          <w:rFonts w:ascii="Cambria" w:hAnsi="Cambria"/>
          <w:b/>
          <w:sz w:val="28"/>
          <w:szCs w:val="28"/>
        </w:rPr>
        <w:t>Create a table:</w:t>
      </w:r>
      <w:r w:rsidR="007B4256">
        <w:rPr>
          <w:rFonts w:ascii="Cambria" w:hAnsi="Cambria"/>
          <w:b/>
          <w:sz w:val="28"/>
          <w:szCs w:val="28"/>
        </w:rPr>
        <w:t xml:space="preserve"> </w:t>
      </w:r>
      <w:r w:rsidR="00E54E90">
        <w:rPr>
          <w:rFonts w:ascii="Cambria" w:hAnsi="Cambria"/>
          <w:sz w:val="28"/>
          <w:szCs w:val="28"/>
        </w:rPr>
        <w:t xml:space="preserve">Table </w:t>
      </w:r>
      <w:r w:rsidR="00E54E90" w:rsidRPr="00E54E90">
        <w:rPr>
          <w:rFonts w:ascii="Cambria" w:hAnsi="Cambria"/>
          <w:i/>
          <w:sz w:val="28"/>
          <w:szCs w:val="28"/>
        </w:rPr>
        <w:t>SensorData2</w:t>
      </w:r>
      <w:r w:rsidR="00E54E90">
        <w:rPr>
          <w:rFonts w:ascii="Cambria" w:hAnsi="Cambria"/>
          <w:i/>
          <w:sz w:val="28"/>
          <w:szCs w:val="28"/>
        </w:rPr>
        <w:t xml:space="preserve"> </w:t>
      </w:r>
      <w:r w:rsidR="00E54E90">
        <w:rPr>
          <w:rFonts w:ascii="Cambria" w:hAnsi="Cambria"/>
          <w:sz w:val="28"/>
          <w:szCs w:val="28"/>
        </w:rPr>
        <w:t>has been created.</w:t>
      </w:r>
      <w:r w:rsidR="007773FF">
        <w:rPr>
          <w:rFonts w:ascii="Cambria" w:hAnsi="Cambria"/>
          <w:sz w:val="28"/>
          <w:szCs w:val="28"/>
        </w:rPr>
        <w:t xml:space="preserve"> </w:t>
      </w:r>
      <w:r w:rsidR="00E54E90">
        <w:rPr>
          <w:rFonts w:ascii="Cambria" w:hAnsi="Cambria"/>
          <w:sz w:val="28"/>
          <w:szCs w:val="28"/>
        </w:rPr>
        <w:t>Eclipse screenshot:</w:t>
      </w:r>
    </w:p>
    <w:p w:rsidR="00E54E90" w:rsidRDefault="00E54E90" w:rsidP="00E54E90">
      <w:pPr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4864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 Creation Eclip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90" w:rsidRDefault="00E54E90" w:rsidP="00E54E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HBASE Screenshot:</w:t>
      </w:r>
      <w:r w:rsidR="00287643">
        <w:rPr>
          <w:rFonts w:ascii="Cambria" w:hAnsi="Cambria"/>
          <w:sz w:val="28"/>
          <w:szCs w:val="28"/>
        </w:rPr>
        <w:t xml:space="preserve"> SensorData2 table has been created. </w:t>
      </w:r>
      <w:r w:rsidR="00287643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6000750" cy="3362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 captured from Hba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43" w:rsidRDefault="00287643" w:rsidP="00E54E90">
      <w:pPr>
        <w:rPr>
          <w:rFonts w:ascii="Cambria" w:hAnsi="Cambria"/>
          <w:sz w:val="28"/>
          <w:szCs w:val="28"/>
        </w:rPr>
      </w:pPr>
    </w:p>
    <w:p w:rsidR="00287643" w:rsidRPr="00345E0C" w:rsidRDefault="00345E0C" w:rsidP="00E54E90">
      <w:pPr>
        <w:rPr>
          <w:rFonts w:ascii="Cambria" w:hAnsi="Cambria"/>
          <w:b/>
          <w:sz w:val="28"/>
          <w:szCs w:val="28"/>
        </w:rPr>
      </w:pPr>
      <w:r w:rsidRPr="00345E0C">
        <w:rPr>
          <w:rFonts w:ascii="Cambria" w:hAnsi="Cambria"/>
          <w:b/>
          <w:sz w:val="28"/>
          <w:szCs w:val="28"/>
        </w:rPr>
        <w:t>Insert Data:</w:t>
      </w:r>
      <w:r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Data has been inserted successfully. Please find the snapshot below:</w:t>
      </w:r>
    </w:p>
    <w:p w:rsidR="00345E0C" w:rsidRDefault="00345E0C" w:rsidP="00E54E90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486400" cy="3091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a Insertion captur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95" w:rsidRPr="003A3447" w:rsidRDefault="000A6795" w:rsidP="00E54E90">
      <w:pPr>
        <w:rPr>
          <w:rFonts w:ascii="Cambria" w:hAnsi="Cambria"/>
          <w:b/>
          <w:sz w:val="28"/>
          <w:szCs w:val="28"/>
        </w:rPr>
      </w:pPr>
    </w:p>
    <w:p w:rsidR="00345E0C" w:rsidRPr="003A3447" w:rsidRDefault="003A3447" w:rsidP="00E54E90">
      <w:pPr>
        <w:rPr>
          <w:rFonts w:ascii="Cambria" w:hAnsi="Cambria"/>
          <w:b/>
          <w:sz w:val="28"/>
          <w:szCs w:val="28"/>
        </w:rPr>
      </w:pPr>
      <w:r w:rsidRPr="003A3447">
        <w:rPr>
          <w:rFonts w:ascii="Cambria" w:hAnsi="Cambria"/>
          <w:b/>
          <w:sz w:val="28"/>
          <w:szCs w:val="28"/>
        </w:rPr>
        <w:lastRenderedPageBreak/>
        <w:t>Data Retrieval:</w:t>
      </w:r>
    </w:p>
    <w:p w:rsidR="00287643" w:rsidRDefault="007C6B37" w:rsidP="00E54E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Required code changes were done.</w:t>
      </w:r>
      <w:r w:rsidR="007773FF">
        <w:rPr>
          <w:rFonts w:ascii="Cambria" w:hAnsi="Cambria"/>
          <w:sz w:val="28"/>
          <w:szCs w:val="28"/>
        </w:rPr>
        <w:t xml:space="preserve"> </w:t>
      </w:r>
      <w:r w:rsidR="00572E28">
        <w:rPr>
          <w:rFonts w:ascii="Cambria" w:hAnsi="Cambria"/>
          <w:sz w:val="28"/>
          <w:szCs w:val="28"/>
        </w:rPr>
        <w:t xml:space="preserve">Please find below the required </w:t>
      </w:r>
      <w:r w:rsidR="00A7472D">
        <w:rPr>
          <w:rFonts w:ascii="Cambria" w:hAnsi="Cambria"/>
          <w:sz w:val="28"/>
          <w:szCs w:val="28"/>
        </w:rPr>
        <w:t xml:space="preserve">humidity </w:t>
      </w:r>
      <w:r w:rsidR="00572E28">
        <w:rPr>
          <w:rFonts w:ascii="Cambria" w:hAnsi="Cambria"/>
          <w:sz w:val="28"/>
          <w:szCs w:val="28"/>
        </w:rPr>
        <w:t>data</w:t>
      </w:r>
      <w:r w:rsidR="00A7472D">
        <w:rPr>
          <w:rFonts w:ascii="Cambria" w:hAnsi="Cambria"/>
          <w:sz w:val="28"/>
          <w:szCs w:val="28"/>
        </w:rPr>
        <w:t xml:space="preserve"> apart from the existing data</w:t>
      </w:r>
      <w:r w:rsidR="00572E28">
        <w:rPr>
          <w:rFonts w:ascii="Cambria" w:hAnsi="Cambria"/>
          <w:sz w:val="28"/>
          <w:szCs w:val="28"/>
        </w:rPr>
        <w:t>.</w:t>
      </w:r>
    </w:p>
    <w:p w:rsidR="001D4B43" w:rsidRDefault="001D4B43" w:rsidP="00E54E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Could retrieve latitude/longitude/date/x-y-z coordinates/humidity.</w:t>
      </w:r>
    </w:p>
    <w:p w:rsidR="00572E28" w:rsidRDefault="00A7472D" w:rsidP="00E54E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743575" cy="3533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a retieved eclip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80" w:rsidRDefault="00340580" w:rsidP="00E54E90">
      <w:pPr>
        <w:rPr>
          <w:rFonts w:ascii="Cambria" w:hAnsi="Cambria"/>
          <w:sz w:val="28"/>
          <w:szCs w:val="28"/>
        </w:rPr>
      </w:pPr>
    </w:p>
    <w:p w:rsidR="00340580" w:rsidRPr="00E54E90" w:rsidRDefault="00340580" w:rsidP="00E54E90">
      <w:pPr>
        <w:rPr>
          <w:rFonts w:ascii="Cambria" w:hAnsi="Cambria"/>
          <w:sz w:val="28"/>
          <w:szCs w:val="28"/>
        </w:rPr>
      </w:pPr>
    </w:p>
    <w:sectPr w:rsidR="00340580" w:rsidRPr="00E54E90">
      <w:footerReference w:type="default" r:id="rId1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50A" w:rsidRDefault="0046750A">
      <w:pPr>
        <w:spacing w:after="0" w:line="240" w:lineRule="auto"/>
      </w:pPr>
      <w:r>
        <w:separator/>
      </w:r>
    </w:p>
  </w:endnote>
  <w:endnote w:type="continuationSeparator" w:id="0">
    <w:p w:rsidR="0046750A" w:rsidRDefault="00467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52B54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50A" w:rsidRDefault="0046750A">
      <w:pPr>
        <w:spacing w:after="0" w:line="240" w:lineRule="auto"/>
      </w:pPr>
      <w:r>
        <w:separator/>
      </w:r>
    </w:p>
  </w:footnote>
  <w:footnote w:type="continuationSeparator" w:id="0">
    <w:p w:rsidR="0046750A" w:rsidRDefault="00467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103A3744"/>
    <w:multiLevelType w:val="hybridMultilevel"/>
    <w:tmpl w:val="91889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87A20"/>
    <w:multiLevelType w:val="hybridMultilevel"/>
    <w:tmpl w:val="569C2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EC2430"/>
    <w:multiLevelType w:val="hybridMultilevel"/>
    <w:tmpl w:val="FA345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6F315B"/>
    <w:multiLevelType w:val="hybridMultilevel"/>
    <w:tmpl w:val="5576F7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E1DE0"/>
    <w:multiLevelType w:val="hybridMultilevel"/>
    <w:tmpl w:val="41D882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13DE8"/>
    <w:multiLevelType w:val="hybridMultilevel"/>
    <w:tmpl w:val="17E629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72357B"/>
    <w:multiLevelType w:val="hybridMultilevel"/>
    <w:tmpl w:val="FEB04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195AD2"/>
    <w:multiLevelType w:val="hybridMultilevel"/>
    <w:tmpl w:val="91889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D40EC2"/>
    <w:multiLevelType w:val="hybridMultilevel"/>
    <w:tmpl w:val="5CEC3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6"/>
  </w:num>
  <w:num w:numId="12">
    <w:abstractNumId w:val="10"/>
  </w:num>
  <w:num w:numId="13">
    <w:abstractNumId w:val="3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17"/>
    <w:rsid w:val="0006505E"/>
    <w:rsid w:val="00081DA6"/>
    <w:rsid w:val="000855A5"/>
    <w:rsid w:val="000A6795"/>
    <w:rsid w:val="000F1BAF"/>
    <w:rsid w:val="0011386D"/>
    <w:rsid w:val="00145E72"/>
    <w:rsid w:val="00151A35"/>
    <w:rsid w:val="0018264D"/>
    <w:rsid w:val="001A79D7"/>
    <w:rsid w:val="001D0C43"/>
    <w:rsid w:val="001D4B43"/>
    <w:rsid w:val="001D56B9"/>
    <w:rsid w:val="00207E13"/>
    <w:rsid w:val="002163EE"/>
    <w:rsid w:val="00226F99"/>
    <w:rsid w:val="00253567"/>
    <w:rsid w:val="00287643"/>
    <w:rsid w:val="002C06FA"/>
    <w:rsid w:val="002E0D6B"/>
    <w:rsid w:val="00340580"/>
    <w:rsid w:val="00345E0C"/>
    <w:rsid w:val="00351D81"/>
    <w:rsid w:val="0036051B"/>
    <w:rsid w:val="00361541"/>
    <w:rsid w:val="00362021"/>
    <w:rsid w:val="003627EB"/>
    <w:rsid w:val="00372BAD"/>
    <w:rsid w:val="00377A87"/>
    <w:rsid w:val="003806E6"/>
    <w:rsid w:val="00380E6E"/>
    <w:rsid w:val="003A3447"/>
    <w:rsid w:val="003B4B14"/>
    <w:rsid w:val="00405854"/>
    <w:rsid w:val="004126E1"/>
    <w:rsid w:val="0041469B"/>
    <w:rsid w:val="004273DF"/>
    <w:rsid w:val="00430787"/>
    <w:rsid w:val="00465D13"/>
    <w:rsid w:val="0046750A"/>
    <w:rsid w:val="00483A0B"/>
    <w:rsid w:val="004C7FC5"/>
    <w:rsid w:val="004E468A"/>
    <w:rsid w:val="005067CC"/>
    <w:rsid w:val="005638C0"/>
    <w:rsid w:val="00572E28"/>
    <w:rsid w:val="005817E0"/>
    <w:rsid w:val="005A015E"/>
    <w:rsid w:val="005B39BA"/>
    <w:rsid w:val="005B3EA0"/>
    <w:rsid w:val="005E1298"/>
    <w:rsid w:val="006029DF"/>
    <w:rsid w:val="006148B9"/>
    <w:rsid w:val="006704D8"/>
    <w:rsid w:val="006C76B7"/>
    <w:rsid w:val="006F11A7"/>
    <w:rsid w:val="00700447"/>
    <w:rsid w:val="00743B71"/>
    <w:rsid w:val="007654F1"/>
    <w:rsid w:val="00774E0D"/>
    <w:rsid w:val="007773FF"/>
    <w:rsid w:val="00795D64"/>
    <w:rsid w:val="00797CF3"/>
    <w:rsid w:val="007A435E"/>
    <w:rsid w:val="007A5ED2"/>
    <w:rsid w:val="007B4256"/>
    <w:rsid w:val="007C6B37"/>
    <w:rsid w:val="0080687F"/>
    <w:rsid w:val="008408D7"/>
    <w:rsid w:val="00850074"/>
    <w:rsid w:val="00895FC8"/>
    <w:rsid w:val="00906CB7"/>
    <w:rsid w:val="00917C12"/>
    <w:rsid w:val="00926420"/>
    <w:rsid w:val="00951FFA"/>
    <w:rsid w:val="00954813"/>
    <w:rsid w:val="00954AAE"/>
    <w:rsid w:val="00971469"/>
    <w:rsid w:val="0099287A"/>
    <w:rsid w:val="009A3643"/>
    <w:rsid w:val="009A64BC"/>
    <w:rsid w:val="009C09A1"/>
    <w:rsid w:val="009F002E"/>
    <w:rsid w:val="00A05C28"/>
    <w:rsid w:val="00A3146F"/>
    <w:rsid w:val="00A574C4"/>
    <w:rsid w:val="00A66D8D"/>
    <w:rsid w:val="00A7472D"/>
    <w:rsid w:val="00A756C8"/>
    <w:rsid w:val="00A83332"/>
    <w:rsid w:val="00A96F3A"/>
    <w:rsid w:val="00AA2624"/>
    <w:rsid w:val="00AB73DF"/>
    <w:rsid w:val="00AC5603"/>
    <w:rsid w:val="00AD0E78"/>
    <w:rsid w:val="00AE0EB7"/>
    <w:rsid w:val="00B042D8"/>
    <w:rsid w:val="00B54939"/>
    <w:rsid w:val="00B75422"/>
    <w:rsid w:val="00BA44D9"/>
    <w:rsid w:val="00BB250B"/>
    <w:rsid w:val="00BF289B"/>
    <w:rsid w:val="00C059E5"/>
    <w:rsid w:val="00C077D5"/>
    <w:rsid w:val="00C10C4D"/>
    <w:rsid w:val="00C134F1"/>
    <w:rsid w:val="00C471A3"/>
    <w:rsid w:val="00C52B54"/>
    <w:rsid w:val="00C61D0D"/>
    <w:rsid w:val="00C62467"/>
    <w:rsid w:val="00C63E47"/>
    <w:rsid w:val="00C72F29"/>
    <w:rsid w:val="00CC21F2"/>
    <w:rsid w:val="00D215DB"/>
    <w:rsid w:val="00D361DF"/>
    <w:rsid w:val="00DA11F2"/>
    <w:rsid w:val="00E1020C"/>
    <w:rsid w:val="00E1671F"/>
    <w:rsid w:val="00E24AD4"/>
    <w:rsid w:val="00E5238D"/>
    <w:rsid w:val="00E54E90"/>
    <w:rsid w:val="00E90FCE"/>
    <w:rsid w:val="00EF44B9"/>
    <w:rsid w:val="00F33BA3"/>
    <w:rsid w:val="00F507B9"/>
    <w:rsid w:val="00F55102"/>
    <w:rsid w:val="00F555B2"/>
    <w:rsid w:val="00F63BB4"/>
    <w:rsid w:val="00F7660E"/>
    <w:rsid w:val="00F771EF"/>
    <w:rsid w:val="00FB3D3E"/>
    <w:rsid w:val="00FC1817"/>
    <w:rsid w:val="00FD535E"/>
    <w:rsid w:val="00FE332E"/>
    <w:rsid w:val="00FF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A6CD5-4794-4F67-977F-323C6E8D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E47"/>
    <w:pPr>
      <w:spacing w:before="0" w:after="160" w:line="259" w:lineRule="auto"/>
    </w:pPr>
    <w:rPr>
      <w:color w:val="auto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1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jpe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xman%20Dutt%20Degala\AppData\Roaming\Microsoft\Templates\Student%20report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353C2AE8734F48BE7BA666C9161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E5BA6-DEC1-4F38-B237-11A9C52FBF85}"/>
      </w:docPartPr>
      <w:docPartBody>
        <w:p w:rsidR="0067278E" w:rsidRDefault="0064275C">
          <w:pPr>
            <w:pStyle w:val="3C353C2AE8734F48BE7BA666C9161AEF"/>
          </w:pPr>
          <w:r>
            <w:t>[Name]</w:t>
          </w:r>
        </w:p>
      </w:docPartBody>
    </w:docPart>
    <w:docPart>
      <w:docPartPr>
        <w:name w:val="F977459F2039435AACCC5B5A65F47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EE108-4C44-4017-810F-490762D2CE2D}"/>
      </w:docPartPr>
      <w:docPartBody>
        <w:p w:rsidR="0067278E" w:rsidRDefault="0064275C">
          <w:pPr>
            <w:pStyle w:val="F977459F2039435AACCC5B5A65F47712"/>
          </w:pPr>
          <w:r>
            <w:t>[Course Title]</w:t>
          </w:r>
        </w:p>
      </w:docPartBody>
    </w:docPart>
    <w:docPart>
      <w:docPartPr>
        <w:name w:val="4B2A6AB437194701A9FA30EFBBC75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FEE38-96BB-4D81-852D-6EE084030E0F}"/>
      </w:docPartPr>
      <w:docPartBody>
        <w:p w:rsidR="0067278E" w:rsidRDefault="0064275C">
          <w:pPr>
            <w:pStyle w:val="4B2A6AB437194701A9FA30EFBBC75819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75C"/>
    <w:rsid w:val="00116DC4"/>
    <w:rsid w:val="001A5095"/>
    <w:rsid w:val="0064275C"/>
    <w:rsid w:val="0067278E"/>
    <w:rsid w:val="007715D4"/>
    <w:rsid w:val="00816774"/>
    <w:rsid w:val="008F0FE2"/>
    <w:rsid w:val="009859DF"/>
    <w:rsid w:val="00F9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B39A322A431E4070B00403EDE203FFFD">
    <w:name w:val="B39A322A431E4070B00403EDE203FFFD"/>
  </w:style>
  <w:style w:type="paragraph" w:customStyle="1" w:styleId="3C353C2AE8734F48BE7BA666C9161AEF">
    <w:name w:val="3C353C2AE8734F48BE7BA666C9161AEF"/>
  </w:style>
  <w:style w:type="paragraph" w:customStyle="1" w:styleId="F977459F2039435AACCC5B5A65F47712">
    <w:name w:val="F977459F2039435AACCC5B5A65F47712"/>
  </w:style>
  <w:style w:type="paragraph" w:customStyle="1" w:styleId="4B2A6AB437194701A9FA30EFBBC75819">
    <w:name w:val="4B2A6AB437194701A9FA30EFBBC758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2014-06-24T00:00:00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F5637C-22E7-4AF2-8002-656DC3937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report(2)</Template>
  <TotalTime>31</TotalTime>
  <Pages>4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Assignment</vt:lpstr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Assignment</dc:title>
  <dc:creator>Laxman Dutt Degala</dc:creator>
  <cp:keywords>CS5590BD</cp:keywords>
  <cp:lastModifiedBy>Laxman Dutt Degala</cp:lastModifiedBy>
  <cp:revision>28</cp:revision>
  <dcterms:created xsi:type="dcterms:W3CDTF">2014-06-17T05:39:00Z</dcterms:created>
  <dcterms:modified xsi:type="dcterms:W3CDTF">2014-06-24T06:27:00Z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