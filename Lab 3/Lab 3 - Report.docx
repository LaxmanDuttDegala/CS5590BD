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  <w:szCs w:val="22"/>
          <w:lang w:eastAsia="en-US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2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4FD4D870" wp14:editId="3380176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63E47" w:rsidRDefault="00FB3D3E" w:rsidP="00C63E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C6AADEB" wp14:editId="739EC8F0">
                    <wp:simplePos x="0" y="0"/>
                    <wp:positionH relativeFrom="margin">
                      <wp:posOffset>133350</wp:posOffset>
                    </wp:positionH>
                    <wp:positionV relativeFrom="margin">
                      <wp:posOffset>6890385</wp:posOffset>
                    </wp:positionV>
                    <wp:extent cx="3943350" cy="741680"/>
                    <wp:effectExtent l="0" t="0" r="7620" b="127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Pr="00FB3D3E" w:rsidRDefault="003C5AB3">
                                <w:pPr>
                                  <w:pStyle w:val="ContactInfo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3C353C2AE8734F48BE7BA666C9161AE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817" w:rsidRPr="00FB3D3E">
                                      <w:rPr>
                                        <w:sz w:val="24"/>
                                        <w:szCs w:val="24"/>
                                      </w:rPr>
                                      <w:t>Laxman Dutt Degala</w:t>
                                    </w:r>
                                  </w:sdtContent>
                                </w:sdt>
                                <w:r w:rsidR="003806E6" w:rsidRPr="00FB3D3E">
                                  <w:rPr>
                                    <w:sz w:val="24"/>
                                    <w:szCs w:val="24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F977459F2039435AACCC5B5A65F4771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125A">
                                      <w:rPr>
                                        <w:sz w:val="24"/>
                                        <w:szCs w:val="24"/>
                                      </w:rPr>
                                      <w:t>CS</w:t>
                                    </w:r>
                                    <w:r w:rsidR="00FB3D3E" w:rsidRPr="000F1BAF">
                                      <w:rPr>
                                        <w:sz w:val="24"/>
                                        <w:szCs w:val="24"/>
                                      </w:rPr>
                                      <w:t>590BD</w:t>
                                    </w:r>
                                  </w:sdtContent>
                                </w:sdt>
                                <w:r w:rsidR="003806E6" w:rsidRPr="00FB3D3E">
                                  <w:rPr>
                                    <w:sz w:val="24"/>
                                    <w:szCs w:val="24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4B2A6AB437194701A9FA30EFBBC7581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6-3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22288">
                                      <w:rPr>
                                        <w:sz w:val="24"/>
                                        <w:szCs w:val="24"/>
                                      </w:rPr>
                                      <w:t>June 30</w:t>
                                    </w:r>
                                    <w:r w:rsidR="00954AAE">
                                      <w:rPr>
                                        <w:sz w:val="24"/>
                                        <w:szCs w:val="24"/>
                                      </w:rPr>
                                      <w:t>, 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6AAD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10.5pt;margin-top:542.55pt;width:310.5pt;height:58.4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" o:allowoverlap="f" filled="f" stroked="f" strokeweight=".5pt">
                    <v:textbox inset="0,,0">
                      <w:txbxContent>
                        <w:p w:rsidR="002163EE" w:rsidRPr="00FB3D3E" w:rsidRDefault="007B4DC5">
                          <w:pPr>
                            <w:pStyle w:val="ContactInfo"/>
                            <w:rPr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3C353C2AE8734F48BE7BA666C9161AE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1817" w:rsidRPr="00FB3D3E">
                                <w:rPr>
                                  <w:sz w:val="24"/>
                                  <w:szCs w:val="24"/>
                                </w:rPr>
                                <w:t>Laxman Dutt Degala</w:t>
                              </w:r>
                            </w:sdtContent>
                          </w:sdt>
                          <w:r w:rsidR="003806E6" w:rsidRPr="00FB3D3E">
                            <w:rPr>
                              <w:sz w:val="24"/>
                              <w:szCs w:val="24"/>
                            </w:rPr>
                            <w:t> | 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F977459F2039435AACCC5B5A65F4771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FF125A">
                                <w:rPr>
                                  <w:sz w:val="24"/>
                                  <w:szCs w:val="24"/>
                                </w:rPr>
                                <w:t>CS</w:t>
                              </w:r>
                              <w:r w:rsidR="00FB3D3E" w:rsidRPr="000F1BAF">
                                <w:rPr>
                                  <w:sz w:val="24"/>
                                  <w:szCs w:val="24"/>
                                </w:rPr>
                                <w:t>590BD</w:t>
                              </w:r>
                            </w:sdtContent>
                          </w:sdt>
                          <w:r w:rsidR="003806E6" w:rsidRPr="00FB3D3E">
                            <w:rPr>
                              <w:sz w:val="24"/>
                              <w:szCs w:val="24"/>
                            </w:rPr>
                            <w:t> | 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Date"/>
                              <w:tag w:val=""/>
                              <w:id w:val="2032065285"/>
                              <w:placeholder>
                                <w:docPart w:val="4B2A6AB437194701A9FA30EFBBC7581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6-3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22288">
                                <w:rPr>
                                  <w:sz w:val="24"/>
                                  <w:szCs w:val="24"/>
                                </w:rPr>
                                <w:t>June 30</w:t>
                              </w:r>
                              <w:r w:rsidR="00954AAE">
                                <w:rPr>
                                  <w:sz w:val="24"/>
                                  <w:szCs w:val="24"/>
                                </w:rPr>
                                <w:t>, 2014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9A0997E" wp14:editId="412D26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802005"/>
                    <wp:effectExtent l="0" t="0" r="7620" b="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802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122288">
                                    <w:pPr>
                                      <w:pStyle w:val="Title"/>
                                    </w:pPr>
                                    <w:r>
                                      <w:t>Lab 3</w:t>
                                    </w:r>
                                    <w:r w:rsidR="00FC1817"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  <w:p w:rsidR="002163EE" w:rsidRDefault="003C5AB3" w:rsidP="00FC1817">
                                <w:pPr>
                                  <w:pStyle w:val="Subtitle"/>
                                  <w:jc w:val="left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817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A0997E" id="Text Box 21" o:spid="_x0000_s1027" type="#_x0000_t202" style="position:absolute;margin-left:0;margin-top:0;width:310.5pt;height:63.15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" o:allowoverlap="f" filled="f" stroked="f" strokeweight=".5pt">
                    <v:textbox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122288">
                              <w:pPr>
                                <w:pStyle w:val="Title"/>
                              </w:pPr>
                              <w:r>
                                <w:t>Lab 3</w:t>
                              </w:r>
                              <w:r w:rsidR="00FC1817">
                                <w:t xml:space="preserve"> Assignment</w:t>
                              </w:r>
                            </w:p>
                          </w:sdtContent>
                        </w:sdt>
                        <w:p w:rsidR="002163EE" w:rsidRDefault="007B4DC5" w:rsidP="00FC1817">
                          <w:pPr>
                            <w:pStyle w:val="Subtitle"/>
                            <w:jc w:val="left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1817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>
            <w:br w:type="page"/>
          </w:r>
        </w:p>
        <w:bookmarkEnd w:id="0" w:displacedByCustomXml="next"/>
        <w:bookmarkEnd w:id="1" w:displacedByCustomXml="next"/>
        <w:bookmarkEnd w:id="2" w:displacedByCustomXml="next"/>
        <w:bookmarkEnd w:id="3" w:displacedByCustomXml="next"/>
        <w:bookmarkEnd w:id="4" w:displacedByCustomXml="next"/>
      </w:sdtContent>
    </w:sdt>
    <w:p w:rsidR="00122288" w:rsidRDefault="00122288" w:rsidP="00122288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Tasks:</w:t>
      </w:r>
    </w:p>
    <w:p w:rsidR="00122288" w:rsidRPr="00A353E7" w:rsidRDefault="00A353E7" w:rsidP="00A353E7">
      <w:pPr>
        <w:pStyle w:val="ListParagraph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A353E7">
        <w:rPr>
          <w:rFonts w:ascii="Cambria" w:hAnsi="Cambria"/>
          <w:sz w:val="28"/>
          <w:szCs w:val="28"/>
        </w:rPr>
        <w:t>Glassfish server to transfer the data collection.</w:t>
      </w:r>
    </w:p>
    <w:p w:rsidR="00A353E7" w:rsidRDefault="00A353E7" w:rsidP="00A353E7">
      <w:pPr>
        <w:pStyle w:val="ListParagraph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A353E7">
        <w:rPr>
          <w:rFonts w:ascii="Cambria" w:hAnsi="Cambria"/>
          <w:sz w:val="28"/>
          <w:szCs w:val="28"/>
        </w:rPr>
        <w:t>HBASE CRUD operations using web services.</w:t>
      </w:r>
    </w:p>
    <w:p w:rsidR="006465B4" w:rsidRDefault="00A353E7" w:rsidP="006465B4">
      <w:pPr>
        <w:pStyle w:val="ListParagraph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Problems faced &amp; Things learnt</w:t>
      </w:r>
    </w:p>
    <w:p w:rsidR="006465B4" w:rsidRPr="006465B4" w:rsidRDefault="006465B4" w:rsidP="006465B4">
      <w:pPr>
        <w:pStyle w:val="ListParagraph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Create an android app to perform these functions on a </w:t>
      </w:r>
      <w:r w:rsidRPr="006465B4">
        <w:rPr>
          <w:rFonts w:ascii="Cambria" w:hAnsi="Cambria"/>
          <w:i/>
          <w:sz w:val="28"/>
          <w:szCs w:val="28"/>
        </w:rPr>
        <w:t>Click</w:t>
      </w:r>
    </w:p>
    <w:p w:rsidR="00A353E7" w:rsidRDefault="00A353E7" w:rsidP="00A353E7">
      <w:pPr>
        <w:rPr>
          <w:rFonts w:ascii="Cambria" w:hAnsi="Cambria"/>
          <w:sz w:val="28"/>
          <w:szCs w:val="28"/>
        </w:rPr>
      </w:pPr>
    </w:p>
    <w:p w:rsidR="001312AF" w:rsidRDefault="001312AF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Glassfish server is installed successfully and customized web service to accommodate my data has been deployed to the server.</w:t>
      </w:r>
    </w:p>
    <w:p w:rsidR="001312AF" w:rsidRDefault="001312AF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486400" cy="4222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ssfish 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AF" w:rsidRDefault="001312AF" w:rsidP="00A353E7">
      <w:pPr>
        <w:rPr>
          <w:rFonts w:ascii="Cambria" w:hAnsi="Cambria"/>
          <w:sz w:val="28"/>
          <w:szCs w:val="28"/>
        </w:rPr>
      </w:pPr>
    </w:p>
    <w:p w:rsidR="001312AF" w:rsidRDefault="001312AF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</w:t>
      </w:r>
      <w:r w:rsidR="00AB4680">
        <w:rPr>
          <w:rFonts w:ascii="Cambria" w:hAnsi="Cambria"/>
          <w:sz w:val="28"/>
          <w:szCs w:val="28"/>
        </w:rPr>
        <w:t xml:space="preserve">sensor </w:t>
      </w:r>
      <w:r>
        <w:rPr>
          <w:rFonts w:ascii="Cambria" w:hAnsi="Cambria"/>
          <w:sz w:val="28"/>
          <w:szCs w:val="28"/>
        </w:rPr>
        <w:t>data has 5 column families. Please find attached the data file.</w:t>
      </w:r>
    </w:p>
    <w:p w:rsidR="001312AF" w:rsidRDefault="001312AF" w:rsidP="00A353E7">
      <w:pPr>
        <w:rPr>
          <w:rFonts w:ascii="Cambria" w:hAnsi="Cambria"/>
          <w:sz w:val="28"/>
          <w:szCs w:val="28"/>
        </w:rPr>
      </w:pPr>
      <w:r w:rsidRPr="001312AF">
        <w:rPr>
          <w:rFonts w:ascii="Cambria" w:hAnsi="Cambria"/>
          <w:sz w:val="28"/>
          <w:szCs w:val="28"/>
        </w:rPr>
        <w:object w:dxaOrig="187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0.5pt" o:ole="">
            <v:imagedata r:id="rId12" o:title=""/>
          </v:shape>
          <o:OLEObject Type="Embed" ProgID="Package" ShapeID="_x0000_i1025" DrawAspect="Content" ObjectID="_1465711986" r:id="rId13"/>
        </w:object>
      </w:r>
    </w:p>
    <w:p w:rsidR="001312AF" w:rsidRDefault="001312AF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Have added temperature apart from the humidity which I did for lab 2.</w:t>
      </w:r>
    </w:p>
    <w:p w:rsidR="00893C51" w:rsidRDefault="00893C51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Once the server is deployed and launched, I have created table/inserted data/retrieved data using the web service.</w:t>
      </w:r>
    </w:p>
    <w:p w:rsidR="006E1BAB" w:rsidRDefault="006E1BAB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486400" cy="1910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 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AF" w:rsidRDefault="001312AF" w:rsidP="00A353E7">
      <w:pPr>
        <w:rPr>
          <w:rFonts w:ascii="Cambria" w:hAnsi="Cambria"/>
          <w:sz w:val="28"/>
          <w:szCs w:val="28"/>
        </w:rPr>
      </w:pPr>
    </w:p>
    <w:p w:rsidR="006E1BAB" w:rsidRDefault="006E1BAB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HBase UI: which has the table </w:t>
      </w:r>
      <w:r w:rsidRPr="006E1BAB">
        <w:rPr>
          <w:rFonts w:ascii="Cambria" w:hAnsi="Cambria"/>
          <w:i/>
          <w:sz w:val="28"/>
          <w:szCs w:val="28"/>
        </w:rPr>
        <w:t>Laxman_Table</w:t>
      </w:r>
    </w:p>
    <w:p w:rsidR="006E1BAB" w:rsidRDefault="006E1BAB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48640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BASE U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EB" w:rsidRDefault="009701EB" w:rsidP="00A353E7">
      <w:pPr>
        <w:rPr>
          <w:rFonts w:ascii="Cambria" w:hAnsi="Cambria"/>
          <w:sz w:val="28"/>
          <w:szCs w:val="28"/>
        </w:rPr>
      </w:pPr>
    </w:p>
    <w:p w:rsidR="009701EB" w:rsidRDefault="009701EB" w:rsidP="00A353E7">
      <w:pPr>
        <w:rPr>
          <w:rFonts w:ascii="Cambria" w:hAnsi="Cambria"/>
          <w:sz w:val="28"/>
          <w:szCs w:val="28"/>
        </w:rPr>
      </w:pPr>
    </w:p>
    <w:p w:rsidR="009701EB" w:rsidRDefault="009701EB" w:rsidP="00A353E7">
      <w:pPr>
        <w:rPr>
          <w:rFonts w:ascii="Cambria" w:hAnsi="Cambria"/>
          <w:sz w:val="28"/>
          <w:szCs w:val="28"/>
        </w:rPr>
      </w:pPr>
    </w:p>
    <w:p w:rsidR="009701EB" w:rsidRDefault="009701EB" w:rsidP="00A353E7">
      <w:pPr>
        <w:rPr>
          <w:rFonts w:ascii="Cambria" w:hAnsi="Cambria"/>
          <w:sz w:val="28"/>
          <w:szCs w:val="28"/>
        </w:rPr>
      </w:pPr>
    </w:p>
    <w:p w:rsidR="009701EB" w:rsidRDefault="009701EB" w:rsidP="00A353E7">
      <w:pPr>
        <w:rPr>
          <w:rFonts w:ascii="Cambria" w:hAnsi="Cambria"/>
          <w:sz w:val="28"/>
          <w:szCs w:val="28"/>
        </w:rPr>
      </w:pPr>
    </w:p>
    <w:p w:rsidR="009701EB" w:rsidRDefault="009701EB" w:rsidP="00A353E7">
      <w:pPr>
        <w:rPr>
          <w:rFonts w:ascii="Cambria" w:hAnsi="Cambria"/>
          <w:sz w:val="28"/>
          <w:szCs w:val="28"/>
        </w:rPr>
      </w:pPr>
    </w:p>
    <w:p w:rsidR="009701EB" w:rsidRDefault="009701EB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Inserted data using web service:</w:t>
      </w:r>
    </w:p>
    <w:p w:rsidR="009701EB" w:rsidRDefault="009701EB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48640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ert da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EB" w:rsidRDefault="009701EB" w:rsidP="00A353E7">
      <w:pPr>
        <w:rPr>
          <w:rFonts w:ascii="Cambria" w:hAnsi="Cambria"/>
          <w:sz w:val="28"/>
          <w:szCs w:val="28"/>
        </w:rPr>
      </w:pPr>
    </w:p>
    <w:p w:rsidR="009701EB" w:rsidRDefault="009701EB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Please find attached the data that is retrieved using the web service:</w:t>
      </w:r>
    </w:p>
    <w:p w:rsidR="009701EB" w:rsidRDefault="009701EB" w:rsidP="00A353E7">
      <w:pPr>
        <w:rPr>
          <w:rFonts w:ascii="Cambria" w:hAnsi="Cambria"/>
          <w:sz w:val="28"/>
          <w:szCs w:val="28"/>
        </w:rPr>
      </w:pPr>
      <w:r w:rsidRPr="009701EB">
        <w:rPr>
          <w:rFonts w:ascii="Cambria" w:hAnsi="Cambria"/>
          <w:sz w:val="28"/>
          <w:szCs w:val="28"/>
        </w:rPr>
        <w:object w:dxaOrig="751" w:dyaOrig="811">
          <v:shape id="_x0000_i1026" type="#_x0000_t75" style="width:37.5pt;height:40.5pt" o:ole="">
            <v:imagedata r:id="rId17" o:title=""/>
          </v:shape>
          <o:OLEObject Type="Embed" ProgID="Package" ShapeID="_x0000_i1026" DrawAspect="Content" ObjectID="_1465711987" r:id="rId18"/>
        </w:object>
      </w:r>
    </w:p>
    <w:p w:rsidR="00182454" w:rsidRDefault="00182454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Please find below the snapshot of the retrieval process done using web service.</w:t>
      </w:r>
    </w:p>
    <w:p w:rsidR="00182454" w:rsidRDefault="00182454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48640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triev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5B" w:rsidRDefault="00A8135B" w:rsidP="00A353E7">
      <w:pPr>
        <w:rPr>
          <w:rFonts w:ascii="Cambria" w:hAnsi="Cambria"/>
          <w:sz w:val="28"/>
          <w:szCs w:val="28"/>
        </w:rPr>
      </w:pPr>
    </w:p>
    <w:p w:rsidR="00D25008" w:rsidRDefault="00D25008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Have done the android part for uploading the data that i</w:t>
      </w:r>
      <w:r w:rsidR="00E425DF">
        <w:rPr>
          <w:rFonts w:ascii="Cambria" w:hAnsi="Cambria"/>
          <w:sz w:val="28"/>
          <w:szCs w:val="28"/>
        </w:rPr>
        <w:t xml:space="preserve">s received from the sensor tag. </w:t>
      </w:r>
      <w:r w:rsidR="00A8135B">
        <w:rPr>
          <w:rFonts w:ascii="Cambria" w:hAnsi="Cambria"/>
          <w:sz w:val="28"/>
          <w:szCs w:val="28"/>
        </w:rPr>
        <w:t xml:space="preserve">I am in the process of </w:t>
      </w:r>
      <w:r>
        <w:rPr>
          <w:rFonts w:ascii="Cambria" w:hAnsi="Cambria"/>
          <w:sz w:val="28"/>
          <w:szCs w:val="28"/>
        </w:rPr>
        <w:t>updating the same for create and retrieve.</w:t>
      </w:r>
    </w:p>
    <w:p w:rsidR="00974B18" w:rsidRDefault="00106BEC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486400" cy="390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load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EC" w:rsidRDefault="00106BEC" w:rsidP="00A353E7">
      <w:pPr>
        <w:rPr>
          <w:rFonts w:ascii="Cambria" w:hAnsi="Cambria"/>
          <w:sz w:val="28"/>
          <w:szCs w:val="28"/>
        </w:rPr>
      </w:pPr>
    </w:p>
    <w:p w:rsidR="00106BEC" w:rsidRDefault="00106BEC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486400" cy="3820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droid uplo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D7" w:rsidRDefault="007353D7" w:rsidP="00A353E7">
      <w:pPr>
        <w:rPr>
          <w:rFonts w:ascii="Cambria" w:hAnsi="Cambria"/>
          <w:sz w:val="28"/>
          <w:szCs w:val="28"/>
        </w:rPr>
      </w:pPr>
    </w:p>
    <w:p w:rsidR="00FB7AA9" w:rsidRDefault="00FB7AA9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Problems faced:</w:t>
      </w:r>
    </w:p>
    <w:p w:rsidR="00FB7AA9" w:rsidRDefault="00CD53B0" w:rsidP="00FB7AA9">
      <w:pPr>
        <w:pStyle w:val="ListParagraph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Glassfish server did</w:t>
      </w:r>
      <w:r w:rsidR="00FB7AA9">
        <w:rPr>
          <w:rFonts w:ascii="Cambria" w:hAnsi="Cambria"/>
          <w:sz w:val="28"/>
          <w:szCs w:val="28"/>
        </w:rPr>
        <w:t xml:space="preserve">n’t </w:t>
      </w:r>
      <w:r>
        <w:rPr>
          <w:rFonts w:ascii="Cambria" w:hAnsi="Cambria"/>
          <w:sz w:val="28"/>
          <w:szCs w:val="28"/>
        </w:rPr>
        <w:t>start</w:t>
      </w:r>
      <w:r w:rsidR="00FB7AA9">
        <w:rPr>
          <w:rFonts w:ascii="Cambria" w:hAnsi="Cambria"/>
          <w:sz w:val="28"/>
          <w:szCs w:val="28"/>
        </w:rPr>
        <w:t xml:space="preserve"> in cloudera image, as the port </w:t>
      </w:r>
      <w:r>
        <w:rPr>
          <w:rFonts w:ascii="Cambria" w:hAnsi="Cambria"/>
          <w:sz w:val="28"/>
          <w:szCs w:val="28"/>
        </w:rPr>
        <w:t>8080</w:t>
      </w:r>
      <w:r w:rsidR="00FB7AA9">
        <w:rPr>
          <w:rFonts w:ascii="Cambria" w:hAnsi="Cambria"/>
          <w:sz w:val="28"/>
          <w:szCs w:val="28"/>
        </w:rPr>
        <w:t xml:space="preserve"> is used by a different process.</w:t>
      </w:r>
    </w:p>
    <w:p w:rsidR="00FB7AA9" w:rsidRDefault="00FB7AA9" w:rsidP="00FB7AA9">
      <w:pPr>
        <w:pStyle w:val="ListParagraph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When tried killing the process, it’s again restarting.</w:t>
      </w:r>
    </w:p>
    <w:p w:rsidR="00FB7AA9" w:rsidRDefault="00FB7AA9" w:rsidP="00FB7AA9">
      <w:pPr>
        <w:pStyle w:val="ListParagraph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After a long stint of research and discussion with Prakash, finally found the reason that </w:t>
      </w:r>
      <w:r w:rsidRPr="00D07DFB">
        <w:rPr>
          <w:rFonts w:ascii="Cambria" w:hAnsi="Cambria"/>
          <w:i/>
          <w:sz w:val="28"/>
          <w:szCs w:val="28"/>
        </w:rPr>
        <w:t>Yarn</w:t>
      </w:r>
      <w:r>
        <w:rPr>
          <w:rFonts w:ascii="Cambria" w:hAnsi="Cambria"/>
          <w:sz w:val="28"/>
          <w:szCs w:val="28"/>
        </w:rPr>
        <w:t xml:space="preserve"> is </w:t>
      </w:r>
      <w:r w:rsidR="00404C38">
        <w:rPr>
          <w:rFonts w:ascii="Cambria" w:hAnsi="Cambria"/>
          <w:sz w:val="28"/>
          <w:szCs w:val="28"/>
        </w:rPr>
        <w:t xml:space="preserve">already </w:t>
      </w:r>
      <w:bookmarkStart w:id="5" w:name="_GoBack"/>
      <w:bookmarkEnd w:id="5"/>
      <w:r>
        <w:rPr>
          <w:rFonts w:ascii="Cambria" w:hAnsi="Cambria"/>
          <w:sz w:val="28"/>
          <w:szCs w:val="28"/>
        </w:rPr>
        <w:t>us</w:t>
      </w:r>
      <w:r w:rsidR="00FC0146">
        <w:rPr>
          <w:rFonts w:ascii="Cambria" w:hAnsi="Cambria"/>
          <w:sz w:val="28"/>
          <w:szCs w:val="28"/>
        </w:rPr>
        <w:t xml:space="preserve">ing </w:t>
      </w:r>
      <w:r w:rsidR="00404C38">
        <w:rPr>
          <w:rFonts w:ascii="Cambria" w:hAnsi="Cambria"/>
          <w:sz w:val="28"/>
          <w:szCs w:val="28"/>
        </w:rPr>
        <w:t>8080</w:t>
      </w:r>
      <w:r w:rsidR="00FC0146">
        <w:rPr>
          <w:rFonts w:ascii="Cambria" w:hAnsi="Cambria"/>
          <w:sz w:val="28"/>
          <w:szCs w:val="28"/>
        </w:rPr>
        <w:t xml:space="preserve"> which is sto</w:t>
      </w:r>
      <w:r w:rsidR="00140314">
        <w:rPr>
          <w:rFonts w:ascii="Cambria" w:hAnsi="Cambria"/>
          <w:sz w:val="28"/>
          <w:szCs w:val="28"/>
        </w:rPr>
        <w:t>p</w:t>
      </w:r>
      <w:r w:rsidR="00FC0146">
        <w:rPr>
          <w:rFonts w:ascii="Cambria" w:hAnsi="Cambria"/>
          <w:sz w:val="28"/>
          <w:szCs w:val="28"/>
        </w:rPr>
        <w:t>p</w:t>
      </w:r>
      <w:r>
        <w:rPr>
          <w:rFonts w:ascii="Cambria" w:hAnsi="Cambria"/>
          <w:sz w:val="28"/>
          <w:szCs w:val="28"/>
        </w:rPr>
        <w:t>ing glassfish to use the same port.</w:t>
      </w:r>
    </w:p>
    <w:p w:rsidR="00FB7AA9" w:rsidRDefault="00FB7AA9" w:rsidP="00FB7AA9">
      <w:pPr>
        <w:pStyle w:val="ListParagraph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As we don’t use yarn in our current project, I have manually stopped the process and then restarted glassfish. It then started successfully.</w:t>
      </w:r>
    </w:p>
    <w:p w:rsidR="00A8135B" w:rsidRPr="007042FA" w:rsidRDefault="00FB7AA9" w:rsidP="00A353E7">
      <w:pPr>
        <w:pStyle w:val="ListParagraph"/>
        <w:numPr>
          <w:ilvl w:val="0"/>
          <w:numId w:val="1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It’s a good lesson learnt.</w:t>
      </w:r>
    </w:p>
    <w:p w:rsidR="00182454" w:rsidRPr="00A353E7" w:rsidRDefault="00182454" w:rsidP="00A353E7">
      <w:pPr>
        <w:rPr>
          <w:rFonts w:ascii="Cambria" w:hAnsi="Cambria"/>
          <w:sz w:val="28"/>
          <w:szCs w:val="28"/>
        </w:rPr>
      </w:pPr>
    </w:p>
    <w:p w:rsidR="009701EB" w:rsidRDefault="009701EB" w:rsidP="00122288">
      <w:pPr>
        <w:rPr>
          <w:rFonts w:ascii="Cambria" w:hAnsi="Cambria"/>
          <w:sz w:val="24"/>
          <w:szCs w:val="24"/>
        </w:rPr>
      </w:pPr>
    </w:p>
    <w:p w:rsidR="009701EB" w:rsidRPr="00A353E7" w:rsidRDefault="009701EB" w:rsidP="00122288">
      <w:pPr>
        <w:rPr>
          <w:rFonts w:ascii="Cambria" w:hAnsi="Cambria"/>
          <w:sz w:val="24"/>
          <w:szCs w:val="24"/>
        </w:rPr>
      </w:pPr>
    </w:p>
    <w:p w:rsidR="00122288" w:rsidRPr="00122288" w:rsidRDefault="00122288" w:rsidP="0012228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</w:p>
    <w:sectPr w:rsidR="00122288" w:rsidRPr="00122288">
      <w:footerReference w:type="default" r:id="rId2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AB3" w:rsidRDefault="003C5AB3">
      <w:pPr>
        <w:spacing w:after="0" w:line="240" w:lineRule="auto"/>
      </w:pPr>
      <w:r>
        <w:separator/>
      </w:r>
    </w:p>
  </w:endnote>
  <w:endnote w:type="continuationSeparator" w:id="0">
    <w:p w:rsidR="003C5AB3" w:rsidRDefault="003C5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04C3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AB3" w:rsidRDefault="003C5AB3">
      <w:pPr>
        <w:spacing w:after="0" w:line="240" w:lineRule="auto"/>
      </w:pPr>
      <w:r>
        <w:separator/>
      </w:r>
    </w:p>
  </w:footnote>
  <w:footnote w:type="continuationSeparator" w:id="0">
    <w:p w:rsidR="003C5AB3" w:rsidRDefault="003C5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4F7238"/>
    <w:multiLevelType w:val="hybridMultilevel"/>
    <w:tmpl w:val="10F28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A3744"/>
    <w:multiLevelType w:val="hybridMultilevel"/>
    <w:tmpl w:val="9188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87A20"/>
    <w:multiLevelType w:val="hybridMultilevel"/>
    <w:tmpl w:val="569C2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EC2430"/>
    <w:multiLevelType w:val="hybridMultilevel"/>
    <w:tmpl w:val="FA345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F315B"/>
    <w:multiLevelType w:val="hybridMultilevel"/>
    <w:tmpl w:val="5576F7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168A2"/>
    <w:multiLevelType w:val="hybridMultilevel"/>
    <w:tmpl w:val="B35E9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74B20"/>
    <w:multiLevelType w:val="hybridMultilevel"/>
    <w:tmpl w:val="65887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8E1DE0"/>
    <w:multiLevelType w:val="hybridMultilevel"/>
    <w:tmpl w:val="41D88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13DE8"/>
    <w:multiLevelType w:val="hybridMultilevel"/>
    <w:tmpl w:val="17E62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2357B"/>
    <w:multiLevelType w:val="hybridMultilevel"/>
    <w:tmpl w:val="FEB04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195AD2"/>
    <w:multiLevelType w:val="hybridMultilevel"/>
    <w:tmpl w:val="9188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6300A"/>
    <w:multiLevelType w:val="hybridMultilevel"/>
    <w:tmpl w:val="40404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D40EC2"/>
    <w:multiLevelType w:val="hybridMultilevel"/>
    <w:tmpl w:val="5CEC3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9"/>
  </w:num>
  <w:num w:numId="12">
    <w:abstractNumId w:val="14"/>
  </w:num>
  <w:num w:numId="13">
    <w:abstractNumId w:val="4"/>
  </w:num>
  <w:num w:numId="14">
    <w:abstractNumId w:val="10"/>
  </w:num>
  <w:num w:numId="15">
    <w:abstractNumId w:val="6"/>
  </w:num>
  <w:num w:numId="16">
    <w:abstractNumId w:val="8"/>
  </w:num>
  <w:num w:numId="17">
    <w:abstractNumId w:val="7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17"/>
    <w:rsid w:val="0006505E"/>
    <w:rsid w:val="00081DA6"/>
    <w:rsid w:val="000855A5"/>
    <w:rsid w:val="000A6795"/>
    <w:rsid w:val="000B104A"/>
    <w:rsid w:val="000F1BAF"/>
    <w:rsid w:val="00106BEC"/>
    <w:rsid w:val="0011386D"/>
    <w:rsid w:val="00122288"/>
    <w:rsid w:val="001312AF"/>
    <w:rsid w:val="00140314"/>
    <w:rsid w:val="00145E72"/>
    <w:rsid w:val="00151A35"/>
    <w:rsid w:val="00182454"/>
    <w:rsid w:val="0018264D"/>
    <w:rsid w:val="001A79D7"/>
    <w:rsid w:val="001C4D59"/>
    <w:rsid w:val="001D0C43"/>
    <w:rsid w:val="001D4B43"/>
    <w:rsid w:val="001D56B9"/>
    <w:rsid w:val="00207E13"/>
    <w:rsid w:val="002163EE"/>
    <w:rsid w:val="00226F99"/>
    <w:rsid w:val="00253567"/>
    <w:rsid w:val="00254DAD"/>
    <w:rsid w:val="00287643"/>
    <w:rsid w:val="002C06FA"/>
    <w:rsid w:val="002E0D6B"/>
    <w:rsid w:val="00320FC2"/>
    <w:rsid w:val="00340580"/>
    <w:rsid w:val="00345E0C"/>
    <w:rsid w:val="00351D81"/>
    <w:rsid w:val="0036051B"/>
    <w:rsid w:val="00361541"/>
    <w:rsid w:val="00362021"/>
    <w:rsid w:val="003627EB"/>
    <w:rsid w:val="00372BAD"/>
    <w:rsid w:val="00377A87"/>
    <w:rsid w:val="003806E6"/>
    <w:rsid w:val="00380E6E"/>
    <w:rsid w:val="003A3447"/>
    <w:rsid w:val="003B4B14"/>
    <w:rsid w:val="003C5AB3"/>
    <w:rsid w:val="003E6F13"/>
    <w:rsid w:val="00404C38"/>
    <w:rsid w:val="00405854"/>
    <w:rsid w:val="004126E1"/>
    <w:rsid w:val="0041469B"/>
    <w:rsid w:val="004273DF"/>
    <w:rsid w:val="00430787"/>
    <w:rsid w:val="00465D13"/>
    <w:rsid w:val="0046750A"/>
    <w:rsid w:val="00483A0B"/>
    <w:rsid w:val="004C7FC5"/>
    <w:rsid w:val="004E468A"/>
    <w:rsid w:val="005067CC"/>
    <w:rsid w:val="005638C0"/>
    <w:rsid w:val="00572E28"/>
    <w:rsid w:val="005817E0"/>
    <w:rsid w:val="005A015E"/>
    <w:rsid w:val="005B39BA"/>
    <w:rsid w:val="005B3EA0"/>
    <w:rsid w:val="005E1298"/>
    <w:rsid w:val="006029DF"/>
    <w:rsid w:val="006148B9"/>
    <w:rsid w:val="006465B4"/>
    <w:rsid w:val="006704D8"/>
    <w:rsid w:val="006C76B7"/>
    <w:rsid w:val="006E1BAB"/>
    <w:rsid w:val="006F11A7"/>
    <w:rsid w:val="00700447"/>
    <w:rsid w:val="007042FA"/>
    <w:rsid w:val="007353D7"/>
    <w:rsid w:val="00743B71"/>
    <w:rsid w:val="007654F1"/>
    <w:rsid w:val="00774E0D"/>
    <w:rsid w:val="007773FF"/>
    <w:rsid w:val="00795D64"/>
    <w:rsid w:val="00797CF3"/>
    <w:rsid w:val="007A435E"/>
    <w:rsid w:val="007A5ED2"/>
    <w:rsid w:val="007B4256"/>
    <w:rsid w:val="007B4DC5"/>
    <w:rsid w:val="007C6B37"/>
    <w:rsid w:val="0080687F"/>
    <w:rsid w:val="008408D7"/>
    <w:rsid w:val="00850074"/>
    <w:rsid w:val="00893C51"/>
    <w:rsid w:val="00895FC8"/>
    <w:rsid w:val="00906CB7"/>
    <w:rsid w:val="00917C12"/>
    <w:rsid w:val="00926420"/>
    <w:rsid w:val="00951FFA"/>
    <w:rsid w:val="00954813"/>
    <w:rsid w:val="00954AAE"/>
    <w:rsid w:val="009701EB"/>
    <w:rsid w:val="00971469"/>
    <w:rsid w:val="00974B18"/>
    <w:rsid w:val="0099287A"/>
    <w:rsid w:val="009A3643"/>
    <w:rsid w:val="009A64BC"/>
    <w:rsid w:val="009C09A1"/>
    <w:rsid w:val="009F002E"/>
    <w:rsid w:val="00A05C28"/>
    <w:rsid w:val="00A3146F"/>
    <w:rsid w:val="00A353E7"/>
    <w:rsid w:val="00A574C4"/>
    <w:rsid w:val="00A66D8D"/>
    <w:rsid w:val="00A7472D"/>
    <w:rsid w:val="00A756C8"/>
    <w:rsid w:val="00A8135B"/>
    <w:rsid w:val="00A83332"/>
    <w:rsid w:val="00A96F3A"/>
    <w:rsid w:val="00AA2624"/>
    <w:rsid w:val="00AB4680"/>
    <w:rsid w:val="00AB73DF"/>
    <w:rsid w:val="00AC5603"/>
    <w:rsid w:val="00AD0E78"/>
    <w:rsid w:val="00AE0EB7"/>
    <w:rsid w:val="00B042D8"/>
    <w:rsid w:val="00B54939"/>
    <w:rsid w:val="00B75422"/>
    <w:rsid w:val="00BA44D9"/>
    <w:rsid w:val="00BB250B"/>
    <w:rsid w:val="00BF289B"/>
    <w:rsid w:val="00C059E5"/>
    <w:rsid w:val="00C077D5"/>
    <w:rsid w:val="00C10C4D"/>
    <w:rsid w:val="00C134F1"/>
    <w:rsid w:val="00C471A3"/>
    <w:rsid w:val="00C52B54"/>
    <w:rsid w:val="00C61D0D"/>
    <w:rsid w:val="00C62467"/>
    <w:rsid w:val="00C63E47"/>
    <w:rsid w:val="00C72F29"/>
    <w:rsid w:val="00CC21F2"/>
    <w:rsid w:val="00CD53B0"/>
    <w:rsid w:val="00D07DFB"/>
    <w:rsid w:val="00D215DB"/>
    <w:rsid w:val="00D25008"/>
    <w:rsid w:val="00D361DF"/>
    <w:rsid w:val="00DA11F2"/>
    <w:rsid w:val="00DD5F68"/>
    <w:rsid w:val="00E1020C"/>
    <w:rsid w:val="00E1671F"/>
    <w:rsid w:val="00E24AD4"/>
    <w:rsid w:val="00E425DF"/>
    <w:rsid w:val="00E5238D"/>
    <w:rsid w:val="00E54E90"/>
    <w:rsid w:val="00E90FCE"/>
    <w:rsid w:val="00EF44B9"/>
    <w:rsid w:val="00F33BA3"/>
    <w:rsid w:val="00F507B9"/>
    <w:rsid w:val="00F55102"/>
    <w:rsid w:val="00F555B2"/>
    <w:rsid w:val="00F63BB4"/>
    <w:rsid w:val="00F7660E"/>
    <w:rsid w:val="00F771EF"/>
    <w:rsid w:val="00FB3D3E"/>
    <w:rsid w:val="00FB7AA9"/>
    <w:rsid w:val="00FC0146"/>
    <w:rsid w:val="00FC1817"/>
    <w:rsid w:val="00FD535E"/>
    <w:rsid w:val="00FE332E"/>
    <w:rsid w:val="00FF125A"/>
    <w:rsid w:val="00FF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A6CD5-4794-4F67-977F-323C6E8D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E47"/>
    <w:pPr>
      <w:spacing w:before="0" w:after="160" w:line="259" w:lineRule="auto"/>
    </w:pPr>
    <w:rPr>
      <w:color w:val="auto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18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2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2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xman%20Dutt%20Degala\AppData\Roaming\Microsoft\Templates\Student%20report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353C2AE8734F48BE7BA666C9161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E5BA6-DEC1-4F38-B237-11A9C52FBF85}"/>
      </w:docPartPr>
      <w:docPartBody>
        <w:p w:rsidR="0067278E" w:rsidRDefault="0064275C">
          <w:pPr>
            <w:pStyle w:val="3C353C2AE8734F48BE7BA666C9161AEF"/>
          </w:pPr>
          <w:r>
            <w:t>[Name]</w:t>
          </w:r>
        </w:p>
      </w:docPartBody>
    </w:docPart>
    <w:docPart>
      <w:docPartPr>
        <w:name w:val="F977459F2039435AACCC5B5A65F47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EE108-4C44-4017-810F-490762D2CE2D}"/>
      </w:docPartPr>
      <w:docPartBody>
        <w:p w:rsidR="0067278E" w:rsidRDefault="0064275C">
          <w:pPr>
            <w:pStyle w:val="F977459F2039435AACCC5B5A65F47712"/>
          </w:pPr>
          <w:r>
            <w:t>[Course Title]</w:t>
          </w:r>
        </w:p>
      </w:docPartBody>
    </w:docPart>
    <w:docPart>
      <w:docPartPr>
        <w:name w:val="4B2A6AB437194701A9FA30EFBBC75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FEE38-96BB-4D81-852D-6EE084030E0F}"/>
      </w:docPartPr>
      <w:docPartBody>
        <w:p w:rsidR="0067278E" w:rsidRDefault="0064275C">
          <w:pPr>
            <w:pStyle w:val="4B2A6AB437194701A9FA30EFBBC75819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5C"/>
    <w:rsid w:val="00116DC4"/>
    <w:rsid w:val="001A5095"/>
    <w:rsid w:val="00452E28"/>
    <w:rsid w:val="0053117A"/>
    <w:rsid w:val="0064275C"/>
    <w:rsid w:val="0067278E"/>
    <w:rsid w:val="007715D4"/>
    <w:rsid w:val="00816774"/>
    <w:rsid w:val="008F0FE2"/>
    <w:rsid w:val="009859DF"/>
    <w:rsid w:val="00C16B9B"/>
    <w:rsid w:val="00F9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B39A322A431E4070B00403EDE203FFFD">
    <w:name w:val="B39A322A431E4070B00403EDE203FFFD"/>
  </w:style>
  <w:style w:type="paragraph" w:customStyle="1" w:styleId="3C353C2AE8734F48BE7BA666C9161AEF">
    <w:name w:val="3C353C2AE8734F48BE7BA666C9161AEF"/>
  </w:style>
  <w:style w:type="paragraph" w:customStyle="1" w:styleId="F977459F2039435AACCC5B5A65F47712">
    <w:name w:val="F977459F2039435AACCC5B5A65F47712"/>
  </w:style>
  <w:style w:type="paragraph" w:customStyle="1" w:styleId="4B2A6AB437194701A9FA30EFBBC75819">
    <w:name w:val="4B2A6AB437194701A9FA30EFBBC758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2014-06-30T00:00:00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BCDAA-E0A6-42AE-AB12-40530B2B5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report(2)</Template>
  <TotalTime>71</TotalTime>
  <Pages>6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Assignment</vt:lpstr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Assignment</dc:title>
  <dc:creator>Laxman Dutt Degala</dc:creator>
  <cp:keywords>CS590BD</cp:keywords>
  <cp:lastModifiedBy>Laxman Dutt Degala</cp:lastModifiedBy>
  <cp:revision>56</cp:revision>
  <dcterms:created xsi:type="dcterms:W3CDTF">2014-06-17T05:39:00Z</dcterms:created>
  <dcterms:modified xsi:type="dcterms:W3CDTF">2014-07-01T14:26:00Z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