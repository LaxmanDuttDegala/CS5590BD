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  <w:szCs w:val="22"/>
          <w:lang w:eastAsia="en-US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2"/>
        </w:rPr>
      </w:sdtEndPr>
      <w:sdtContent>
        <w:p w:rsidR="002163EE" w:rsidRDefault="003806E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4FD4D870" wp14:editId="3380176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63E47" w:rsidRDefault="00FB3D3E" w:rsidP="00C63E4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C6AADEB" wp14:editId="739EC8F0">
                    <wp:simplePos x="0" y="0"/>
                    <wp:positionH relativeFrom="margin">
                      <wp:posOffset>133350</wp:posOffset>
                    </wp:positionH>
                    <wp:positionV relativeFrom="margin">
                      <wp:posOffset>6890385</wp:posOffset>
                    </wp:positionV>
                    <wp:extent cx="3943350" cy="741680"/>
                    <wp:effectExtent l="0" t="0" r="7620" b="127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741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FB3D3E" w:rsidRDefault="00577DCF">
                                <w:pPr>
                                  <w:pStyle w:val="ContactInfo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3C353C2AE8734F48BE7BA666C9161A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 w:rsidRPr="00FB3D3E">
                                      <w:rPr>
                                        <w:sz w:val="24"/>
                                        <w:szCs w:val="24"/>
                                      </w:rPr>
                                      <w:t>Laxman Dutt Degala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F977459F2039435AACCC5B5A65F4771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125A">
                                      <w:rPr>
                                        <w:sz w:val="24"/>
                                        <w:szCs w:val="24"/>
                                      </w:rPr>
                                      <w:t>CS</w:t>
                                    </w:r>
                                    <w:r w:rsidR="00FB3D3E" w:rsidRPr="000F1BAF">
                                      <w:rPr>
                                        <w:sz w:val="24"/>
                                        <w:szCs w:val="24"/>
                                      </w:rPr>
                                      <w:t>590BD</w:t>
                                    </w:r>
                                  </w:sdtContent>
                                </w:sdt>
                                <w:r w:rsidR="003806E6" w:rsidRPr="00FB3D3E">
                                  <w:rPr>
                                    <w:sz w:val="24"/>
                                    <w:szCs w:val="24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4B2A6AB437194701A9FA30EFBBC7581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7-0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F7298">
                                      <w:rPr>
                                        <w:sz w:val="24"/>
                                        <w:szCs w:val="24"/>
                                      </w:rPr>
                                      <w:t>July 8</w:t>
                                    </w:r>
                                    <w:r w:rsidR="00954AAE">
                                      <w:rPr>
                                        <w:sz w:val="24"/>
                                        <w:szCs w:val="24"/>
                                      </w:rPr>
                                      <w:t>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6AAD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10.5pt;margin-top:542.55pt;width:310.5pt;height:58.4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" o:allowoverlap="f" filled="f" stroked="f" strokeweight=".5pt">
                    <v:textbox inset="0,,0">
                      <w:txbxContent>
                        <w:p w:rsidR="002163EE" w:rsidRPr="00FB3D3E" w:rsidRDefault="00577DCF">
                          <w:pPr>
                            <w:pStyle w:val="ContactInfo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3C353C2AE8734F48BE7BA666C9161A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1817" w:rsidRPr="00FB3D3E">
                                <w:rPr>
                                  <w:sz w:val="24"/>
                                  <w:szCs w:val="24"/>
                                </w:rPr>
                                <w:t>Laxman Dutt Degala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F977459F2039435AACCC5B5A65F4771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F125A">
                                <w:rPr>
                                  <w:sz w:val="24"/>
                                  <w:szCs w:val="24"/>
                                </w:rPr>
                                <w:t>CS</w:t>
                              </w:r>
                              <w:r w:rsidR="00FB3D3E" w:rsidRPr="000F1BAF">
                                <w:rPr>
                                  <w:sz w:val="24"/>
                                  <w:szCs w:val="24"/>
                                </w:rPr>
                                <w:t>590BD</w:t>
                              </w:r>
                            </w:sdtContent>
                          </w:sdt>
                          <w:r w:rsidR="003806E6" w:rsidRPr="00FB3D3E">
                            <w:rPr>
                              <w:sz w:val="24"/>
                              <w:szCs w:val="24"/>
                            </w:rPr>
                            <w:t> | </w:t>
                          </w:r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4B2A6AB437194701A9FA30EFBBC7581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7-0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F7298">
                                <w:rPr>
                                  <w:sz w:val="24"/>
                                  <w:szCs w:val="24"/>
                                </w:rPr>
                                <w:t>July 8</w:t>
                              </w:r>
                              <w:r w:rsidR="00954AAE">
                                <w:rPr>
                                  <w:sz w:val="24"/>
                                  <w:szCs w:val="24"/>
                                </w:rPr>
                                <w:t>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19A0997E" wp14:editId="412D26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802005"/>
                    <wp:effectExtent l="0" t="0" r="7620" b="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802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8F7298">
                                    <w:pPr>
                                      <w:pStyle w:val="Title"/>
                                    </w:pPr>
                                    <w:r>
                                      <w:t>Lab 4</w:t>
                                    </w:r>
                                    <w:r w:rsidR="00FC1817"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p w:rsidR="002163EE" w:rsidRDefault="00577DCF" w:rsidP="00FC1817">
                                <w:pPr>
                                  <w:pStyle w:val="Subtitle"/>
                                  <w:jc w:val="left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817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0997E" id="Text Box 21" o:spid="_x0000_s1027" type="#_x0000_t202" style="position:absolute;margin-left:0;margin-top:0;width:310.5pt;height:63.15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8F7298">
                              <w:pPr>
                                <w:pStyle w:val="Title"/>
                              </w:pPr>
                              <w:r>
                                <w:t>Lab 4</w:t>
                              </w:r>
                              <w:r w:rsidR="00FC1817">
                                <w:t xml:space="preserve"> Assignment</w:t>
                              </w:r>
                            </w:p>
                          </w:sdtContent>
                        </w:sdt>
                        <w:p w:rsidR="002163EE" w:rsidRDefault="00577DCF" w:rsidP="00FC1817">
                          <w:pPr>
                            <w:pStyle w:val="Subtitle"/>
                            <w:jc w:val="left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1817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End w:id="0" w:displacedByCustomXml="next"/>
        <w:bookmarkEnd w:id="1" w:displacedByCustomXml="next"/>
        <w:bookmarkEnd w:id="2" w:displacedByCustomXml="next"/>
        <w:bookmarkEnd w:id="3" w:displacedByCustomXml="next"/>
        <w:bookmarkEnd w:id="4" w:displacedByCustomXml="next"/>
      </w:sdtContent>
    </w:sdt>
    <w:p w:rsidR="00122288" w:rsidRDefault="00122288" w:rsidP="0012228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Tasks:</w:t>
      </w:r>
    </w:p>
    <w:p w:rsidR="00122288" w:rsidRP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test data for the “punch” gesture.</w:t>
      </w:r>
    </w:p>
    <w:p w:rsid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used the existing (provided) train data to test my gesture data.</w:t>
      </w:r>
    </w:p>
    <w:p w:rsidR="008F7298" w:rsidRDefault="008F7298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 the ‘</w:t>
      </w:r>
      <w:r w:rsidRPr="008F7298">
        <w:rPr>
          <w:rFonts w:ascii="Cambria" w:hAnsi="Cambria"/>
          <w:i/>
          <w:sz w:val="28"/>
          <w:szCs w:val="28"/>
        </w:rPr>
        <w:t>machine learning</w:t>
      </w:r>
      <w:r>
        <w:rPr>
          <w:rFonts w:ascii="Cambria" w:hAnsi="Cambria"/>
          <w:sz w:val="28"/>
          <w:szCs w:val="28"/>
        </w:rPr>
        <w:t>’ part from the android mobile, by interacting with cloudera.</w:t>
      </w:r>
    </w:p>
    <w:p w:rsidR="006465B4" w:rsidRDefault="00A353E7" w:rsidP="006465B4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Problems faced &amp; Things learnt</w:t>
      </w:r>
    </w:p>
    <w:p w:rsidR="00A353E7" w:rsidRDefault="008F7298" w:rsidP="00A353E7">
      <w:pPr>
        <w:pStyle w:val="ListParagraph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Enhancements – how it’s helpful for our project</w:t>
      </w:r>
    </w:p>
    <w:p w:rsidR="008F7298" w:rsidRDefault="008F7298" w:rsidP="008F7298">
      <w:pPr>
        <w:rPr>
          <w:rFonts w:ascii="Cambria" w:hAnsi="Cambria"/>
          <w:sz w:val="28"/>
          <w:szCs w:val="28"/>
        </w:rPr>
      </w:pPr>
    </w:p>
    <w:p w:rsidR="008F7298" w:rsidRDefault="008F7298" w:rsidP="008F7298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 test data for the punch gesture.</w:t>
      </w:r>
    </w:p>
    <w:p w:rsidR="008F7298" w:rsidRDefault="008F7298" w:rsidP="008F729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Please find the raw data (attached in </w:t>
      </w:r>
      <w:proofErr w:type="spellStart"/>
      <w:r>
        <w:rPr>
          <w:rFonts w:ascii="Cambria" w:hAnsi="Cambria"/>
          <w:sz w:val="28"/>
          <w:szCs w:val="28"/>
        </w:rPr>
        <w:t>github</w:t>
      </w:r>
      <w:proofErr w:type="spellEnd"/>
      <w:r>
        <w:rPr>
          <w:rFonts w:ascii="Cambria" w:hAnsi="Cambria"/>
          <w:sz w:val="28"/>
          <w:szCs w:val="28"/>
        </w:rPr>
        <w:t xml:space="preserve"> – </w:t>
      </w:r>
      <w:proofErr w:type="spellStart"/>
      <w:r w:rsidRPr="008F7298">
        <w:rPr>
          <w:rFonts w:ascii="Cambria" w:hAnsi="Cambria"/>
          <w:i/>
          <w:sz w:val="28"/>
          <w:szCs w:val="28"/>
        </w:rPr>
        <w:t>punch_laxman</w:t>
      </w:r>
      <w:proofErr w:type="spellEnd"/>
      <w:r>
        <w:rPr>
          <w:rFonts w:ascii="Cambria" w:hAnsi="Cambria"/>
          <w:sz w:val="28"/>
          <w:szCs w:val="28"/>
        </w:rPr>
        <w:t>) for the ‘punch’ gesture. This has been converted to .</w:t>
      </w:r>
      <w:proofErr w:type="spellStart"/>
      <w:r>
        <w:rPr>
          <w:rFonts w:ascii="Cambria" w:hAnsi="Cambria"/>
          <w:sz w:val="28"/>
          <w:szCs w:val="28"/>
        </w:rPr>
        <w:t>seq</w:t>
      </w:r>
      <w:proofErr w:type="spellEnd"/>
      <w:r>
        <w:rPr>
          <w:rFonts w:ascii="Cambria" w:hAnsi="Cambria"/>
          <w:sz w:val="28"/>
          <w:szCs w:val="28"/>
        </w:rPr>
        <w:t xml:space="preserve"> format with the help of the web service provided.</w:t>
      </w:r>
    </w:p>
    <w:p w:rsidR="0081061B" w:rsidRPr="008F7298" w:rsidRDefault="0081061B" w:rsidP="008F7298">
      <w:pPr>
        <w:pStyle w:val="ListParagraph"/>
        <w:rPr>
          <w:rFonts w:ascii="Cambria" w:hAnsi="Cambria"/>
          <w:sz w:val="28"/>
          <w:szCs w:val="28"/>
        </w:rPr>
      </w:pPr>
    </w:p>
    <w:p w:rsidR="008F7298" w:rsidRDefault="0081061B" w:rsidP="0081061B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For simplicity purpose, I have generated test data just for punch.</w:t>
      </w:r>
    </w:p>
    <w:p w:rsidR="0081061B" w:rsidRDefault="0081061B" w:rsidP="008106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used the train data. That’s provided by TA. This is check the difference when there is change in test data.</w:t>
      </w:r>
    </w:p>
    <w:p w:rsidR="007E0162" w:rsidRDefault="007E0162" w:rsidP="008106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Also, I have used the left2right and right2left gestures provided in the tutorial</w:t>
      </w:r>
      <w:r w:rsidR="00E70803">
        <w:rPr>
          <w:rFonts w:ascii="Cambria" w:hAnsi="Cambria"/>
          <w:sz w:val="28"/>
          <w:szCs w:val="28"/>
        </w:rPr>
        <w:t>. Please find the attached .</w:t>
      </w:r>
      <w:proofErr w:type="spellStart"/>
      <w:r w:rsidR="00E70803">
        <w:rPr>
          <w:rFonts w:ascii="Cambria" w:hAnsi="Cambria"/>
          <w:sz w:val="28"/>
          <w:szCs w:val="28"/>
        </w:rPr>
        <w:t>seq</w:t>
      </w:r>
      <w:proofErr w:type="spellEnd"/>
      <w:r w:rsidR="00E70803">
        <w:rPr>
          <w:rFonts w:ascii="Cambria" w:hAnsi="Cambria"/>
          <w:sz w:val="28"/>
          <w:szCs w:val="28"/>
        </w:rPr>
        <w:t xml:space="preserve"> file for the test data in </w:t>
      </w:r>
      <w:proofErr w:type="spellStart"/>
      <w:r w:rsidR="00E70803">
        <w:rPr>
          <w:rFonts w:ascii="Cambria" w:hAnsi="Cambria"/>
          <w:sz w:val="28"/>
          <w:szCs w:val="28"/>
        </w:rPr>
        <w:t>github</w:t>
      </w:r>
      <w:proofErr w:type="spellEnd"/>
      <w:r w:rsidR="00E70803">
        <w:rPr>
          <w:rFonts w:ascii="Cambria" w:hAnsi="Cambria"/>
          <w:sz w:val="28"/>
          <w:szCs w:val="28"/>
        </w:rPr>
        <w:t>.</w:t>
      </w:r>
    </w:p>
    <w:p w:rsidR="00B90434" w:rsidRDefault="00B90434" w:rsidP="0081061B">
      <w:pPr>
        <w:pStyle w:val="ListParagraph"/>
        <w:rPr>
          <w:rFonts w:ascii="Cambria" w:hAnsi="Cambria"/>
          <w:sz w:val="28"/>
          <w:szCs w:val="28"/>
        </w:rPr>
      </w:pPr>
    </w:p>
    <w:p w:rsidR="00B90434" w:rsidRDefault="00B90434" w:rsidP="00B90434">
      <w:pPr>
        <w:pStyle w:val="ListParagraph"/>
        <w:numPr>
          <w:ilvl w:val="0"/>
          <w:numId w:val="2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Main idea of this lab is to take the raw data that comes out from different gestures. Once the gestures are given, user will save the data by clicking on a button. ONCLICK, the data is converted to .</w:t>
      </w:r>
      <w:proofErr w:type="spellStart"/>
      <w:r>
        <w:rPr>
          <w:rFonts w:ascii="Cambria" w:hAnsi="Cambria"/>
          <w:sz w:val="28"/>
          <w:szCs w:val="28"/>
        </w:rPr>
        <w:t>seq</w:t>
      </w:r>
      <w:proofErr w:type="spellEnd"/>
      <w:r>
        <w:rPr>
          <w:rFonts w:ascii="Cambria" w:hAnsi="Cambria"/>
          <w:sz w:val="28"/>
          <w:szCs w:val="28"/>
        </w:rPr>
        <w:t xml:space="preserve"> file and then machine learning part will be done by comparing the dataset with the train data.</w:t>
      </w:r>
      <w:r w:rsidR="00CA0E40">
        <w:rPr>
          <w:rFonts w:ascii="Cambria" w:hAnsi="Cambria"/>
          <w:sz w:val="28"/>
          <w:szCs w:val="28"/>
        </w:rPr>
        <w:t xml:space="preserve"> The results are sent back to the mobile device f</w:t>
      </w:r>
      <w:r w:rsidR="00323841">
        <w:rPr>
          <w:rFonts w:ascii="Cambria" w:hAnsi="Cambria"/>
          <w:sz w:val="28"/>
          <w:szCs w:val="28"/>
        </w:rPr>
        <w:t>or the user to check his/her performance</w:t>
      </w:r>
      <w:r w:rsidR="00CA0E40">
        <w:rPr>
          <w:rFonts w:ascii="Cambria" w:hAnsi="Cambria"/>
          <w:sz w:val="28"/>
          <w:szCs w:val="28"/>
        </w:rPr>
        <w:t>.</w:t>
      </w:r>
      <w:r w:rsidR="00323841">
        <w:rPr>
          <w:rFonts w:ascii="Cambria" w:hAnsi="Cambria"/>
          <w:sz w:val="28"/>
          <w:szCs w:val="28"/>
        </w:rPr>
        <w:t xml:space="preserve"> </w:t>
      </w:r>
    </w:p>
    <w:p w:rsidR="00323841" w:rsidRDefault="00323841" w:rsidP="00323841">
      <w:pPr>
        <w:pStyle w:val="ListParagraph"/>
        <w:rPr>
          <w:rFonts w:ascii="Cambria" w:hAnsi="Cambria"/>
          <w:sz w:val="28"/>
          <w:szCs w:val="28"/>
        </w:rPr>
      </w:pPr>
    </w:p>
    <w:p w:rsidR="0036781B" w:rsidRDefault="00323841" w:rsidP="003678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the background, data is moved to HBASE and machine learning part is done and the results are sent </w:t>
      </w:r>
      <w:proofErr w:type="spellStart"/>
      <w:r>
        <w:rPr>
          <w:rFonts w:ascii="Cambria" w:hAnsi="Cambria"/>
          <w:sz w:val="28"/>
          <w:szCs w:val="28"/>
        </w:rPr>
        <w:t>back.</w:t>
      </w:r>
      <w:proofErr w:type="spellEnd"/>
    </w:p>
    <w:p w:rsidR="0036781B" w:rsidRDefault="0036781B" w:rsidP="0036781B">
      <w:pPr>
        <w:pStyle w:val="ListParagraph"/>
        <w:rPr>
          <w:rFonts w:ascii="Cambria" w:hAnsi="Cambria"/>
          <w:sz w:val="28"/>
          <w:szCs w:val="28"/>
        </w:rPr>
      </w:pPr>
    </w:p>
    <w:p w:rsidR="0075592D" w:rsidRDefault="0036781B" w:rsidP="0036781B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order to do this, I have made small changes to the lab 3 assignments, which enables me to use the existing web services </w:t>
      </w:r>
      <w:r>
        <w:rPr>
          <w:rFonts w:ascii="Cambria" w:hAnsi="Cambria"/>
          <w:sz w:val="28"/>
          <w:szCs w:val="28"/>
        </w:rPr>
        <w:lastRenderedPageBreak/>
        <w:t>and which in turn helps me do the machine learning part.</w:t>
      </w:r>
      <w:r w:rsidR="001403C1">
        <w:rPr>
          <w:rFonts w:ascii="Cambria" w:hAnsi="Cambria"/>
          <w:sz w:val="28"/>
          <w:szCs w:val="28"/>
        </w:rPr>
        <w:t xml:space="preserve"> Please look at </w:t>
      </w:r>
      <w:proofErr w:type="spellStart"/>
      <w:r w:rsidR="001403C1">
        <w:rPr>
          <w:rFonts w:ascii="Cambria" w:hAnsi="Cambria"/>
          <w:sz w:val="28"/>
          <w:szCs w:val="28"/>
        </w:rPr>
        <w:t>G</w:t>
      </w:r>
      <w:r w:rsidR="00F56B49">
        <w:rPr>
          <w:rFonts w:ascii="Cambria" w:hAnsi="Cambria"/>
          <w:sz w:val="28"/>
          <w:szCs w:val="28"/>
        </w:rPr>
        <w:t>ithub</w:t>
      </w:r>
      <w:proofErr w:type="spellEnd"/>
      <w:r w:rsidR="00F56B49">
        <w:rPr>
          <w:rFonts w:ascii="Cambria" w:hAnsi="Cambria"/>
          <w:sz w:val="28"/>
          <w:szCs w:val="28"/>
        </w:rPr>
        <w:t xml:space="preserve"> for the code.</w:t>
      </w:r>
    </w:p>
    <w:p w:rsidR="00CD4629" w:rsidRDefault="00CD4629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Snapshots:</w:t>
      </w:r>
    </w:p>
    <w:p w:rsidR="00CD4629" w:rsidRDefault="00CD4629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Raw data is successfully converting into the chunks (.</w:t>
      </w:r>
      <w:proofErr w:type="spellStart"/>
      <w:r>
        <w:rPr>
          <w:rFonts w:ascii="Cambria" w:hAnsi="Cambria"/>
          <w:sz w:val="28"/>
          <w:szCs w:val="28"/>
        </w:rPr>
        <w:t>seq</w:t>
      </w:r>
      <w:proofErr w:type="spellEnd"/>
      <w:r>
        <w:rPr>
          <w:rFonts w:ascii="Cambria" w:hAnsi="Cambria"/>
          <w:sz w:val="28"/>
          <w:szCs w:val="28"/>
        </w:rPr>
        <w:t>) as required for the web service.</w:t>
      </w:r>
    </w:p>
    <w:p w:rsidR="002414CD" w:rsidRDefault="002414CD" w:rsidP="00CD462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tried creating 3 buttons;</w:t>
      </w:r>
    </w:p>
    <w:p w:rsid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 convert test2seq</w:t>
      </w:r>
    </w:p>
    <w:p w:rsid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Machine learning part – TEST and TRAIN data are combined and compared.</w:t>
      </w:r>
    </w:p>
    <w:p w:rsidR="002414CD" w:rsidRPr="002414CD" w:rsidRDefault="002414CD" w:rsidP="002414CD">
      <w:pPr>
        <w:pStyle w:val="ListParagraph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 the existing data provided by TA to compare the results.</w:t>
      </w:r>
    </w:p>
    <w:p w:rsidR="00FB7AA9" w:rsidRDefault="002414CD" w:rsidP="00A353E7">
      <w:pPr>
        <w:rPr>
          <w:rFonts w:ascii="Cambria" w:hAnsi="Cambria"/>
          <w:sz w:val="28"/>
          <w:szCs w:val="28"/>
        </w:rPr>
      </w:pPr>
      <w:r w:rsidRPr="002414C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4182794"/>
            <wp:effectExtent l="0" t="0" r="0" b="8255"/>
            <wp:docPr id="9" name="Picture 9" descr="G:\UMKC CS Courses\Big Data Analytics &amp; Applications\Labs\Lab 4\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MKC CS Courses\Big Data Analytics &amp; Applications\Labs\Lab 4\andro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</w:p>
    <w:p w:rsidR="002200B9" w:rsidRDefault="002200B9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Unfortunately, the server is down all the time, I have tried using both the servers. </w:t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Below is the snapshot when I tried creating a </w:t>
      </w:r>
      <w:r w:rsidR="0060068D">
        <w:rPr>
          <w:rFonts w:ascii="Cambria" w:hAnsi="Cambria"/>
          <w:sz w:val="28"/>
          <w:szCs w:val="28"/>
        </w:rPr>
        <w:t>.</w:t>
      </w:r>
      <w:proofErr w:type="spellStart"/>
      <w:r>
        <w:rPr>
          <w:rFonts w:ascii="Cambria" w:hAnsi="Cambria"/>
          <w:sz w:val="28"/>
          <w:szCs w:val="28"/>
        </w:rPr>
        <w:t>seq</w:t>
      </w:r>
      <w:proofErr w:type="spellEnd"/>
      <w:r>
        <w:rPr>
          <w:rFonts w:ascii="Cambria" w:hAnsi="Cambria"/>
          <w:sz w:val="28"/>
          <w:szCs w:val="28"/>
        </w:rPr>
        <w:t xml:space="preserve"> file again for snapshot purpose.</w:t>
      </w:r>
    </w:p>
    <w:p w:rsidR="002200B9" w:rsidRDefault="002200B9" w:rsidP="00A353E7">
      <w:pPr>
        <w:rPr>
          <w:rFonts w:ascii="Cambria" w:hAnsi="Cambria"/>
          <w:sz w:val="28"/>
          <w:szCs w:val="28"/>
        </w:rPr>
      </w:pPr>
      <w:r w:rsidRPr="002200B9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486400" cy="3086100"/>
            <wp:effectExtent l="0" t="0" r="0" b="0"/>
            <wp:docPr id="10" name="Picture 10" descr="G:\UMKC CS Courses\Big Data Analytics &amp; Applications\Labs\Lab 4\Screenshot_2014-07-08-08-3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MKC CS Courses\Big Data Analytics &amp; Applications\Labs\Lab 4\Screenshot_2014-07-08-08-30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0FC" w:rsidRDefault="00F74B41" w:rsidP="00A353E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tried to hit the URL provided in the tutorial, to make sure </w:t>
      </w:r>
      <w:r w:rsidR="00A2154D">
        <w:rPr>
          <w:rFonts w:ascii="Cambria" w:hAnsi="Cambria"/>
          <w:sz w:val="28"/>
          <w:szCs w:val="28"/>
        </w:rPr>
        <w:t xml:space="preserve">there is no issue with my code. </w:t>
      </w:r>
      <w:r>
        <w:rPr>
          <w:rFonts w:ascii="Cambria" w:hAnsi="Cambria"/>
          <w:sz w:val="28"/>
          <w:szCs w:val="28"/>
        </w:rPr>
        <w:t>It didn’t work</w:t>
      </w:r>
      <w:r w:rsidR="00A2154D">
        <w:rPr>
          <w:rFonts w:ascii="Cambria" w:hAnsi="Cambria"/>
          <w:sz w:val="28"/>
          <w:szCs w:val="28"/>
        </w:rPr>
        <w:t>, Service is down</w:t>
      </w:r>
      <w:r>
        <w:rPr>
          <w:rFonts w:ascii="Cambria" w:hAnsi="Cambria"/>
          <w:sz w:val="28"/>
          <w:szCs w:val="28"/>
        </w:rPr>
        <w:t>.</w:t>
      </w:r>
    </w:p>
    <w:p w:rsidR="004332C4" w:rsidRDefault="004332C4" w:rsidP="002414CD">
      <w:pPr>
        <w:rPr>
          <w:rFonts w:ascii="Cambria" w:hAnsi="Cambria"/>
          <w:sz w:val="28"/>
          <w:szCs w:val="28"/>
        </w:rPr>
      </w:pPr>
    </w:p>
    <w:p w:rsidR="002414CD" w:rsidRPr="004332C4" w:rsidRDefault="002414CD" w:rsidP="002414CD">
      <w:pPr>
        <w:rPr>
          <w:rFonts w:ascii="Cambria" w:hAnsi="Cambria"/>
          <w:b/>
          <w:sz w:val="28"/>
          <w:szCs w:val="28"/>
        </w:rPr>
      </w:pPr>
      <w:r w:rsidRPr="004332C4">
        <w:rPr>
          <w:rFonts w:ascii="Cambria" w:hAnsi="Cambria"/>
          <w:b/>
          <w:sz w:val="28"/>
          <w:szCs w:val="28"/>
        </w:rPr>
        <w:t>Problems faced:</w:t>
      </w:r>
    </w:p>
    <w:p w:rsidR="00182454" w:rsidRDefault="00CE49FB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Service is fluctuating. Either Glassfish is down or the complete service is down for almost entire day.</w:t>
      </w:r>
    </w:p>
    <w:p w:rsidR="00CE49FB" w:rsidRDefault="00CE49FB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contacted Shen to rectify the problem. He restarted the service but it was down again.</w:t>
      </w:r>
    </w:p>
    <w:p w:rsidR="00D254C2" w:rsidRPr="00CE49FB" w:rsidRDefault="00D254C2" w:rsidP="00CE49FB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tried using my own web service by making a copy and using a different web service. It didn’t work too.</w:t>
      </w:r>
    </w:p>
    <w:p w:rsidR="009701EB" w:rsidRDefault="009701EB" w:rsidP="00122288">
      <w:pPr>
        <w:rPr>
          <w:rFonts w:ascii="Cambria" w:hAnsi="Cambria"/>
          <w:sz w:val="24"/>
          <w:szCs w:val="24"/>
        </w:rPr>
      </w:pPr>
    </w:p>
    <w:p w:rsidR="009701EB" w:rsidRPr="00A353E7" w:rsidRDefault="009701EB" w:rsidP="00122288">
      <w:pPr>
        <w:rPr>
          <w:rFonts w:ascii="Cambria" w:hAnsi="Cambria"/>
          <w:sz w:val="24"/>
          <w:szCs w:val="24"/>
        </w:rPr>
      </w:pPr>
    </w:p>
    <w:p w:rsidR="00122288" w:rsidRDefault="00122288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4332C4" w:rsidRDefault="004332C4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4332C4" w:rsidRDefault="004332C4" w:rsidP="004332C4">
      <w:pPr>
        <w:rPr>
          <w:rFonts w:ascii="Cambria" w:hAnsi="Cambria"/>
          <w:sz w:val="28"/>
          <w:szCs w:val="28"/>
        </w:rPr>
      </w:pPr>
    </w:p>
    <w:p w:rsidR="004332C4" w:rsidRPr="004332C4" w:rsidRDefault="004332C4" w:rsidP="004332C4">
      <w:pPr>
        <w:rPr>
          <w:rFonts w:ascii="Cambria" w:hAnsi="Cambria"/>
          <w:b/>
          <w:sz w:val="28"/>
          <w:szCs w:val="28"/>
        </w:rPr>
      </w:pPr>
      <w:bookmarkStart w:id="5" w:name="_GoBack"/>
      <w:bookmarkEnd w:id="5"/>
      <w:r w:rsidRPr="004332C4">
        <w:rPr>
          <w:rFonts w:ascii="Cambria" w:hAnsi="Cambria"/>
          <w:b/>
          <w:sz w:val="28"/>
          <w:szCs w:val="28"/>
        </w:rPr>
        <w:t>Enhancements – How it helps our project: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understood how the raw data is converted to useful information.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Will use my cloudera image to work for the project instead of the service provided in the class, as it’s crashing frequently due to load.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will come up with few more results on the test and train by working on my own data used for our project ‘</w:t>
      </w:r>
      <w:r w:rsidRPr="00CB49F2">
        <w:rPr>
          <w:rFonts w:ascii="Cambria" w:hAnsi="Cambria"/>
          <w:i/>
          <w:sz w:val="28"/>
          <w:szCs w:val="28"/>
        </w:rPr>
        <w:t>Emotion Sensor</w:t>
      </w:r>
      <w:r>
        <w:rPr>
          <w:rFonts w:ascii="Cambria" w:hAnsi="Cambria"/>
          <w:sz w:val="28"/>
          <w:szCs w:val="28"/>
        </w:rPr>
        <w:t>’.</w:t>
      </w:r>
    </w:p>
    <w:p w:rsidR="004332C4" w:rsidRDefault="004332C4" w:rsidP="004332C4">
      <w:pPr>
        <w:rPr>
          <w:rFonts w:ascii="Cambria" w:hAnsi="Cambria"/>
          <w:sz w:val="28"/>
          <w:szCs w:val="28"/>
        </w:rPr>
      </w:pPr>
    </w:p>
    <w:p w:rsidR="004332C4" w:rsidRPr="00122288" w:rsidRDefault="004332C4" w:rsidP="0012228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sectPr w:rsidR="004332C4" w:rsidRPr="00122288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DCF" w:rsidRDefault="00577DCF">
      <w:pPr>
        <w:spacing w:after="0" w:line="240" w:lineRule="auto"/>
      </w:pPr>
      <w:r>
        <w:separator/>
      </w:r>
    </w:p>
  </w:endnote>
  <w:endnote w:type="continuationSeparator" w:id="0">
    <w:p w:rsidR="00577DCF" w:rsidRDefault="0057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332C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DCF" w:rsidRDefault="00577DCF">
      <w:pPr>
        <w:spacing w:after="0" w:line="240" w:lineRule="auto"/>
      </w:pPr>
      <w:r>
        <w:separator/>
      </w:r>
    </w:p>
  </w:footnote>
  <w:footnote w:type="continuationSeparator" w:id="0">
    <w:p w:rsidR="00577DCF" w:rsidRDefault="00577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4F7238"/>
    <w:multiLevelType w:val="hybridMultilevel"/>
    <w:tmpl w:val="10F28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A3744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87A20"/>
    <w:multiLevelType w:val="hybridMultilevel"/>
    <w:tmpl w:val="569C2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EC2430"/>
    <w:multiLevelType w:val="hybridMultilevel"/>
    <w:tmpl w:val="FA345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F315B"/>
    <w:multiLevelType w:val="hybridMultilevel"/>
    <w:tmpl w:val="5576F7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168A2"/>
    <w:multiLevelType w:val="hybridMultilevel"/>
    <w:tmpl w:val="B35E9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C74B20"/>
    <w:multiLevelType w:val="hybridMultilevel"/>
    <w:tmpl w:val="65887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1DE0"/>
    <w:multiLevelType w:val="hybridMultilevel"/>
    <w:tmpl w:val="41D88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10A69"/>
    <w:multiLevelType w:val="hybridMultilevel"/>
    <w:tmpl w:val="21DC7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13DE8"/>
    <w:multiLevelType w:val="hybridMultilevel"/>
    <w:tmpl w:val="17E62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B100E"/>
    <w:multiLevelType w:val="hybridMultilevel"/>
    <w:tmpl w:val="689C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2357B"/>
    <w:multiLevelType w:val="hybridMultilevel"/>
    <w:tmpl w:val="FEB04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195AD2"/>
    <w:multiLevelType w:val="hybridMultilevel"/>
    <w:tmpl w:val="9188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6300A"/>
    <w:multiLevelType w:val="hybridMultilevel"/>
    <w:tmpl w:val="40404A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A798D"/>
    <w:multiLevelType w:val="hybridMultilevel"/>
    <w:tmpl w:val="65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40EC2"/>
    <w:multiLevelType w:val="hybridMultilevel"/>
    <w:tmpl w:val="5CEC3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6"/>
  </w:num>
  <w:num w:numId="16">
    <w:abstractNumId w:val="8"/>
  </w:num>
  <w:num w:numId="17">
    <w:abstractNumId w:val="7"/>
  </w:num>
  <w:num w:numId="18">
    <w:abstractNumId w:val="2"/>
  </w:num>
  <w:num w:numId="19">
    <w:abstractNumId w:val="15"/>
  </w:num>
  <w:num w:numId="20">
    <w:abstractNumId w:val="1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7"/>
    <w:rsid w:val="0006505E"/>
    <w:rsid w:val="00081DA6"/>
    <w:rsid w:val="000855A5"/>
    <w:rsid w:val="000A6795"/>
    <w:rsid w:val="000B104A"/>
    <w:rsid w:val="000F1BAF"/>
    <w:rsid w:val="00106BEC"/>
    <w:rsid w:val="0011386D"/>
    <w:rsid w:val="00122288"/>
    <w:rsid w:val="001312AF"/>
    <w:rsid w:val="00140314"/>
    <w:rsid w:val="001403C1"/>
    <w:rsid w:val="00145E72"/>
    <w:rsid w:val="00151A35"/>
    <w:rsid w:val="00182454"/>
    <w:rsid w:val="0018264D"/>
    <w:rsid w:val="001A79D7"/>
    <w:rsid w:val="001C4D59"/>
    <w:rsid w:val="001D0C43"/>
    <w:rsid w:val="001D4B43"/>
    <w:rsid w:val="001D56B9"/>
    <w:rsid w:val="00207E13"/>
    <w:rsid w:val="002163EE"/>
    <w:rsid w:val="002200B9"/>
    <w:rsid w:val="00226F99"/>
    <w:rsid w:val="002414CD"/>
    <w:rsid w:val="00253567"/>
    <w:rsid w:val="00254DAD"/>
    <w:rsid w:val="00287643"/>
    <w:rsid w:val="002C06FA"/>
    <w:rsid w:val="002D10FC"/>
    <w:rsid w:val="002E0D6B"/>
    <w:rsid w:val="00320CFF"/>
    <w:rsid w:val="00320FC2"/>
    <w:rsid w:val="00323841"/>
    <w:rsid w:val="003261ED"/>
    <w:rsid w:val="00340580"/>
    <w:rsid w:val="00345E0C"/>
    <w:rsid w:val="00351D81"/>
    <w:rsid w:val="0036051B"/>
    <w:rsid w:val="00361541"/>
    <w:rsid w:val="00362021"/>
    <w:rsid w:val="003627EB"/>
    <w:rsid w:val="0036781B"/>
    <w:rsid w:val="00372BAD"/>
    <w:rsid w:val="00377A87"/>
    <w:rsid w:val="003806E6"/>
    <w:rsid w:val="00380E6E"/>
    <w:rsid w:val="003A3447"/>
    <w:rsid w:val="003B4B14"/>
    <w:rsid w:val="003C5AB3"/>
    <w:rsid w:val="003E6F13"/>
    <w:rsid w:val="00404C38"/>
    <w:rsid w:val="00405854"/>
    <w:rsid w:val="004126E1"/>
    <w:rsid w:val="0041469B"/>
    <w:rsid w:val="004273DF"/>
    <w:rsid w:val="00430787"/>
    <w:rsid w:val="004332C4"/>
    <w:rsid w:val="00465D13"/>
    <w:rsid w:val="0046750A"/>
    <w:rsid w:val="00483A0B"/>
    <w:rsid w:val="004C7FC5"/>
    <w:rsid w:val="004E468A"/>
    <w:rsid w:val="005067CC"/>
    <w:rsid w:val="005638C0"/>
    <w:rsid w:val="00572E28"/>
    <w:rsid w:val="00577DCF"/>
    <w:rsid w:val="005817E0"/>
    <w:rsid w:val="005A015E"/>
    <w:rsid w:val="005B39BA"/>
    <w:rsid w:val="005B3EA0"/>
    <w:rsid w:val="005E1298"/>
    <w:rsid w:val="0060068D"/>
    <w:rsid w:val="006029DF"/>
    <w:rsid w:val="006148B9"/>
    <w:rsid w:val="006465B4"/>
    <w:rsid w:val="006704D8"/>
    <w:rsid w:val="006C76B7"/>
    <w:rsid w:val="006E1BAB"/>
    <w:rsid w:val="006F11A7"/>
    <w:rsid w:val="00700447"/>
    <w:rsid w:val="007042FA"/>
    <w:rsid w:val="007353D7"/>
    <w:rsid w:val="00743B71"/>
    <w:rsid w:val="0075592D"/>
    <w:rsid w:val="007654F1"/>
    <w:rsid w:val="00774E0D"/>
    <w:rsid w:val="007773FF"/>
    <w:rsid w:val="00795D64"/>
    <w:rsid w:val="00797CF3"/>
    <w:rsid w:val="007A435E"/>
    <w:rsid w:val="007A5ED2"/>
    <w:rsid w:val="007B4256"/>
    <w:rsid w:val="007B4DC5"/>
    <w:rsid w:val="007C6B37"/>
    <w:rsid w:val="007E0162"/>
    <w:rsid w:val="0080687F"/>
    <w:rsid w:val="0081061B"/>
    <w:rsid w:val="008408D7"/>
    <w:rsid w:val="00850074"/>
    <w:rsid w:val="00893C51"/>
    <w:rsid w:val="00895FC8"/>
    <w:rsid w:val="008F7298"/>
    <w:rsid w:val="00906CB7"/>
    <w:rsid w:val="00917C12"/>
    <w:rsid w:val="00926420"/>
    <w:rsid w:val="00951FFA"/>
    <w:rsid w:val="00954813"/>
    <w:rsid w:val="00954AAE"/>
    <w:rsid w:val="009701EB"/>
    <w:rsid w:val="00971469"/>
    <w:rsid w:val="00974B18"/>
    <w:rsid w:val="00992380"/>
    <w:rsid w:val="0099287A"/>
    <w:rsid w:val="009A3643"/>
    <w:rsid w:val="009A64BC"/>
    <w:rsid w:val="009C09A1"/>
    <w:rsid w:val="009F002E"/>
    <w:rsid w:val="00A05C28"/>
    <w:rsid w:val="00A2154D"/>
    <w:rsid w:val="00A3146F"/>
    <w:rsid w:val="00A353E7"/>
    <w:rsid w:val="00A574C4"/>
    <w:rsid w:val="00A66D8D"/>
    <w:rsid w:val="00A7472D"/>
    <w:rsid w:val="00A756C8"/>
    <w:rsid w:val="00A8135B"/>
    <w:rsid w:val="00A83332"/>
    <w:rsid w:val="00A96F3A"/>
    <w:rsid w:val="00AA2624"/>
    <w:rsid w:val="00AB4680"/>
    <w:rsid w:val="00AB73DF"/>
    <w:rsid w:val="00AC5603"/>
    <w:rsid w:val="00AD0E78"/>
    <w:rsid w:val="00AE0EB7"/>
    <w:rsid w:val="00B042D8"/>
    <w:rsid w:val="00B54939"/>
    <w:rsid w:val="00B75422"/>
    <w:rsid w:val="00B90434"/>
    <w:rsid w:val="00BA44D9"/>
    <w:rsid w:val="00BB250B"/>
    <w:rsid w:val="00BF289B"/>
    <w:rsid w:val="00C059E5"/>
    <w:rsid w:val="00C077D5"/>
    <w:rsid w:val="00C10C4D"/>
    <w:rsid w:val="00C134F1"/>
    <w:rsid w:val="00C471A3"/>
    <w:rsid w:val="00C52B54"/>
    <w:rsid w:val="00C61D0D"/>
    <w:rsid w:val="00C62467"/>
    <w:rsid w:val="00C63E47"/>
    <w:rsid w:val="00C72F29"/>
    <w:rsid w:val="00CA0E40"/>
    <w:rsid w:val="00CB49F2"/>
    <w:rsid w:val="00CC21F2"/>
    <w:rsid w:val="00CD4629"/>
    <w:rsid w:val="00CD53B0"/>
    <w:rsid w:val="00CE49FB"/>
    <w:rsid w:val="00CF6A55"/>
    <w:rsid w:val="00D07DFB"/>
    <w:rsid w:val="00D215DB"/>
    <w:rsid w:val="00D25008"/>
    <w:rsid w:val="00D254C2"/>
    <w:rsid w:val="00D361DF"/>
    <w:rsid w:val="00DA11F2"/>
    <w:rsid w:val="00DD5F68"/>
    <w:rsid w:val="00E1020C"/>
    <w:rsid w:val="00E1671F"/>
    <w:rsid w:val="00E24AD4"/>
    <w:rsid w:val="00E425DF"/>
    <w:rsid w:val="00E5238D"/>
    <w:rsid w:val="00E54E90"/>
    <w:rsid w:val="00E70803"/>
    <w:rsid w:val="00E90FCE"/>
    <w:rsid w:val="00EF44B9"/>
    <w:rsid w:val="00F33BA3"/>
    <w:rsid w:val="00F507B9"/>
    <w:rsid w:val="00F55102"/>
    <w:rsid w:val="00F555B2"/>
    <w:rsid w:val="00F56B49"/>
    <w:rsid w:val="00F63BB4"/>
    <w:rsid w:val="00F74B41"/>
    <w:rsid w:val="00F7660E"/>
    <w:rsid w:val="00F771EF"/>
    <w:rsid w:val="00FB3D3E"/>
    <w:rsid w:val="00FB7AA9"/>
    <w:rsid w:val="00FC0146"/>
    <w:rsid w:val="00FC1817"/>
    <w:rsid w:val="00FD535E"/>
    <w:rsid w:val="00FE332E"/>
    <w:rsid w:val="00FF125A"/>
    <w:rsid w:val="00FF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6CD5-4794-4F67-977F-323C6E8D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E47"/>
    <w:pPr>
      <w:spacing w:before="0" w:after="160" w:line="259" w:lineRule="auto"/>
    </w:pPr>
    <w:rPr>
      <w:color w:val="auto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8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2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xman%20Dutt%20Degala\AppData\Roaming\Microsoft\Templates\Student%20report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353C2AE8734F48BE7BA666C9161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E5BA6-DEC1-4F38-B237-11A9C52FBF85}"/>
      </w:docPartPr>
      <w:docPartBody>
        <w:p w:rsidR="0067278E" w:rsidRDefault="0064275C">
          <w:pPr>
            <w:pStyle w:val="3C353C2AE8734F48BE7BA666C9161AEF"/>
          </w:pPr>
          <w:r>
            <w:t>[Name]</w:t>
          </w:r>
        </w:p>
      </w:docPartBody>
    </w:docPart>
    <w:docPart>
      <w:docPartPr>
        <w:name w:val="F977459F2039435AACCC5B5A65F47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EE108-4C44-4017-810F-490762D2CE2D}"/>
      </w:docPartPr>
      <w:docPartBody>
        <w:p w:rsidR="0067278E" w:rsidRDefault="0064275C">
          <w:pPr>
            <w:pStyle w:val="F977459F2039435AACCC5B5A65F47712"/>
          </w:pPr>
          <w:r>
            <w:t>[Course Title]</w:t>
          </w:r>
        </w:p>
      </w:docPartBody>
    </w:docPart>
    <w:docPart>
      <w:docPartPr>
        <w:name w:val="4B2A6AB437194701A9FA30EFBBC75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FEE38-96BB-4D81-852D-6EE084030E0F}"/>
      </w:docPartPr>
      <w:docPartBody>
        <w:p w:rsidR="0067278E" w:rsidRDefault="0064275C">
          <w:pPr>
            <w:pStyle w:val="4B2A6AB437194701A9FA30EFBBC7581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5C"/>
    <w:rsid w:val="00116DC4"/>
    <w:rsid w:val="001A5095"/>
    <w:rsid w:val="001F1660"/>
    <w:rsid w:val="00452E28"/>
    <w:rsid w:val="0053117A"/>
    <w:rsid w:val="0064275C"/>
    <w:rsid w:val="0067278E"/>
    <w:rsid w:val="007715D4"/>
    <w:rsid w:val="00816774"/>
    <w:rsid w:val="008F0FE2"/>
    <w:rsid w:val="009859DF"/>
    <w:rsid w:val="00C16B9B"/>
    <w:rsid w:val="00F9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B39A322A431E4070B00403EDE203FFFD">
    <w:name w:val="B39A322A431E4070B00403EDE203FFFD"/>
  </w:style>
  <w:style w:type="paragraph" w:customStyle="1" w:styleId="3C353C2AE8734F48BE7BA666C9161AEF">
    <w:name w:val="3C353C2AE8734F48BE7BA666C9161AEF"/>
  </w:style>
  <w:style w:type="paragraph" w:customStyle="1" w:styleId="F977459F2039435AACCC5B5A65F47712">
    <w:name w:val="F977459F2039435AACCC5B5A65F47712"/>
  </w:style>
  <w:style w:type="paragraph" w:customStyle="1" w:styleId="4B2A6AB437194701A9FA30EFBBC75819">
    <w:name w:val="4B2A6AB437194701A9FA30EFBBC75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2014-07-08T00:00:00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682F56-A9FA-429B-9F91-E06D96B4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report(2)</Template>
  <TotalTime>97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Assignment</vt:lpstr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Assignment</dc:title>
  <dc:creator>Laxman Dutt Degala</dc:creator>
  <cp:keywords>CS590BD</cp:keywords>
  <cp:lastModifiedBy>Laxman Dutt Degala</cp:lastModifiedBy>
  <cp:revision>82</cp:revision>
  <dcterms:created xsi:type="dcterms:W3CDTF">2014-06-17T05:39:00Z</dcterms:created>
  <dcterms:modified xsi:type="dcterms:W3CDTF">2014-07-08T14:20:00Z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