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eastAsia="en-US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4FD4D870" wp14:editId="3380176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63E47" w:rsidRDefault="00FB3D3E" w:rsidP="00C63E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C6AADEB" wp14:editId="739EC8F0">
                    <wp:simplePos x="0" y="0"/>
                    <wp:positionH relativeFrom="margin">
                      <wp:posOffset>133350</wp:posOffset>
                    </wp:positionH>
                    <wp:positionV relativeFrom="margin">
                      <wp:posOffset>6890385</wp:posOffset>
                    </wp:positionV>
                    <wp:extent cx="3943350" cy="741680"/>
                    <wp:effectExtent l="0" t="0" r="7620" b="127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Pr="00FB3D3E" w:rsidRDefault="005E1298">
                                <w:pPr>
                                  <w:pStyle w:val="ContactInfo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3C353C2AE8734F48BE7BA666C9161AE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 w:rsidRPr="00FB3D3E">
                                      <w:rPr>
                                        <w:sz w:val="24"/>
                                        <w:szCs w:val="24"/>
                                      </w:rPr>
                                      <w:t>Laxman Dutt Degala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F977459F2039435AACCC5B5A65F4771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3D3E" w:rsidRPr="000F1BAF">
                                      <w:rPr>
                                        <w:sz w:val="24"/>
                                        <w:szCs w:val="24"/>
                                      </w:rPr>
                                      <w:t>CS5590BD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4B2A6AB437194701A9FA30EFBBC7581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17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B3D3E" w:rsidRPr="00FB3D3E">
                                      <w:rPr>
                                        <w:sz w:val="24"/>
                                        <w:szCs w:val="24"/>
                                      </w:rPr>
                                      <w:t>June 17</w:t>
                                    </w:r>
                                    <w:r w:rsidR="00FC1817" w:rsidRPr="00FB3D3E">
                                      <w:rPr>
                                        <w:sz w:val="24"/>
                                        <w:szCs w:val="24"/>
                                      </w:rPr>
                                      <w:t>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AAD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10.5pt;margin-top:542.55pt;width:310.5pt;height:58.4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" o:allowoverlap="f" filled="f" stroked="f" strokeweight=".5pt">
                    <v:textbox inset="0,,0">
                      <w:txbxContent>
                        <w:p w:rsidR="002163EE" w:rsidRPr="00FB3D3E" w:rsidRDefault="005E1298">
                          <w:pPr>
                            <w:pStyle w:val="ContactInfo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3C353C2AE8734F48BE7BA666C9161AE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1817" w:rsidRPr="00FB3D3E">
                                <w:rPr>
                                  <w:sz w:val="24"/>
                                  <w:szCs w:val="24"/>
                                </w:rPr>
                                <w:t>Laxman Dutt Degala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F977459F2039435AACCC5B5A65F4771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B3D3E" w:rsidRPr="000F1BAF">
                                <w:rPr>
                                  <w:sz w:val="24"/>
                                  <w:szCs w:val="24"/>
                                </w:rPr>
                                <w:t>CS5590BD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4B2A6AB437194701A9FA30EFBBC7581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B3D3E" w:rsidRPr="00FB3D3E">
                                <w:rPr>
                                  <w:sz w:val="24"/>
                                  <w:szCs w:val="24"/>
                                </w:rPr>
                                <w:t>June 17</w:t>
                              </w:r>
                              <w:r w:rsidR="00FC1817" w:rsidRPr="00FB3D3E">
                                <w:rPr>
                                  <w:sz w:val="24"/>
                                  <w:szCs w:val="24"/>
                                </w:rPr>
                                <w:t>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9A0997E" wp14:editId="412D26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802005"/>
                    <wp:effectExtent l="0" t="0" r="762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802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FB3D3E">
                                    <w:pPr>
                                      <w:pStyle w:val="Title"/>
                                    </w:pPr>
                                    <w:r>
                                      <w:t>Lab 1</w:t>
                                    </w:r>
                                    <w:r w:rsidR="00FC1817"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p w:rsidR="002163EE" w:rsidRDefault="005E1298" w:rsidP="00FC1817">
                                <w:pPr>
                                  <w:pStyle w:val="Subtitle"/>
                                  <w:jc w:val="left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0997E" id="Text Box 21" o:spid="_x0000_s1027" type="#_x0000_t202" style="position:absolute;margin-left:0;margin-top:0;width:310.5pt;height:63.15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FB3D3E">
                              <w:pPr>
                                <w:pStyle w:val="Title"/>
                              </w:pPr>
                              <w:r>
                                <w:t>Lab 1</w:t>
                              </w:r>
                              <w:r w:rsidR="00FC1817">
                                <w:t xml:space="preserve"> Assignment</w:t>
                              </w:r>
                            </w:p>
                          </w:sdtContent>
                        </w:sdt>
                        <w:p w:rsidR="002163EE" w:rsidRDefault="005E1298" w:rsidP="00FC1817">
                          <w:pPr>
                            <w:pStyle w:val="Subtitle"/>
                            <w:jc w:val="left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181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  <w:bookmarkEnd w:id="0" w:displacedByCustomXml="next"/>
        <w:bookmarkEnd w:id="1" w:displacedByCustomXml="next"/>
        <w:bookmarkEnd w:id="2" w:displacedByCustomXml="next"/>
        <w:bookmarkEnd w:id="3" w:displacedByCustomXml="next"/>
        <w:bookmarkEnd w:id="4" w:displacedByCustomXml="next"/>
      </w:sdtContent>
    </w:sdt>
    <w:p w:rsidR="00C63E47" w:rsidRPr="005B3EA0" w:rsidRDefault="00C63E47" w:rsidP="00C63E47">
      <w:pPr>
        <w:rPr>
          <w:rFonts w:ascii="Cambria" w:hAnsi="Cambria"/>
          <w:b/>
          <w:sz w:val="28"/>
          <w:szCs w:val="28"/>
        </w:rPr>
      </w:pPr>
      <w:r w:rsidRPr="005B3EA0">
        <w:rPr>
          <w:rFonts w:ascii="Cambria" w:hAnsi="Cambria"/>
          <w:b/>
          <w:sz w:val="28"/>
          <w:szCs w:val="28"/>
        </w:rPr>
        <w:lastRenderedPageBreak/>
        <w:t>Tasks 1:</w:t>
      </w:r>
    </w:p>
    <w:p w:rsidR="00C63E47" w:rsidRPr="00A15DB5" w:rsidRDefault="00C63E47" w:rsidP="00C63E47">
      <w:pPr>
        <w:rPr>
          <w:rFonts w:ascii="Cambria" w:hAnsi="Cambria"/>
          <w:sz w:val="28"/>
          <w:szCs w:val="28"/>
        </w:rPr>
      </w:pPr>
      <w:r w:rsidRPr="00A15DB5">
        <w:rPr>
          <w:rFonts w:ascii="Cambria" w:hAnsi="Cambria"/>
          <w:sz w:val="28"/>
          <w:szCs w:val="28"/>
        </w:rPr>
        <w:t xml:space="preserve">Group report has </w:t>
      </w:r>
      <w:r>
        <w:rPr>
          <w:rFonts w:ascii="Cambria" w:hAnsi="Cambria"/>
          <w:sz w:val="28"/>
          <w:szCs w:val="28"/>
        </w:rPr>
        <w:t xml:space="preserve">already </w:t>
      </w:r>
      <w:r w:rsidRPr="00A15DB5">
        <w:rPr>
          <w:rFonts w:ascii="Cambria" w:hAnsi="Cambria"/>
          <w:sz w:val="28"/>
          <w:szCs w:val="28"/>
        </w:rPr>
        <w:t>been submitted.</w:t>
      </w:r>
    </w:p>
    <w:p w:rsidR="00C63E47" w:rsidRPr="005B3EA0" w:rsidRDefault="00C63E47" w:rsidP="00C63E47">
      <w:pPr>
        <w:rPr>
          <w:rFonts w:ascii="Cambria" w:hAnsi="Cambria"/>
          <w:b/>
          <w:sz w:val="28"/>
          <w:szCs w:val="28"/>
        </w:rPr>
      </w:pPr>
      <w:r w:rsidRPr="005B3EA0">
        <w:rPr>
          <w:rFonts w:ascii="Cambria" w:hAnsi="Cambria"/>
          <w:b/>
          <w:sz w:val="28"/>
          <w:szCs w:val="28"/>
        </w:rPr>
        <w:t>Task 2:</w:t>
      </w:r>
    </w:p>
    <w:p w:rsidR="00C63E47" w:rsidRDefault="00C63E47" w:rsidP="00C63E47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Have already installed </w:t>
      </w:r>
      <w:proofErr w:type="spellStart"/>
      <w:r>
        <w:rPr>
          <w:rFonts w:ascii="Cambria" w:hAnsi="Cambria"/>
          <w:sz w:val="28"/>
          <w:szCs w:val="28"/>
        </w:rPr>
        <w:t>virtualbox</w:t>
      </w:r>
      <w:proofErr w:type="spellEnd"/>
      <w:r>
        <w:rPr>
          <w:rFonts w:ascii="Cambria" w:hAnsi="Cambria"/>
          <w:sz w:val="28"/>
          <w:szCs w:val="28"/>
        </w:rPr>
        <w:t xml:space="preserve">, </w:t>
      </w:r>
      <w:proofErr w:type="spellStart"/>
      <w:r>
        <w:rPr>
          <w:rFonts w:ascii="Cambria" w:hAnsi="Cambria"/>
          <w:sz w:val="28"/>
          <w:szCs w:val="28"/>
        </w:rPr>
        <w:t>winscp</w:t>
      </w:r>
      <w:proofErr w:type="spellEnd"/>
      <w:r>
        <w:rPr>
          <w:rFonts w:ascii="Cambria" w:hAnsi="Cambria"/>
          <w:sz w:val="28"/>
          <w:szCs w:val="28"/>
        </w:rPr>
        <w:t xml:space="preserve"> and putty, but I am using the cloudera image which I downloaded.</w:t>
      </w:r>
    </w:p>
    <w:p w:rsidR="00C63E47" w:rsidRPr="00A45F16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Pr="00A15DB5" w:rsidRDefault="00C63E47" w:rsidP="00C63E47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A15DB5">
        <w:rPr>
          <w:rFonts w:ascii="Cambria" w:hAnsi="Cambria"/>
          <w:sz w:val="28"/>
          <w:szCs w:val="28"/>
        </w:rPr>
        <w:t>Cloudera Server</w:t>
      </w:r>
    </w:p>
    <w:p w:rsidR="00C63E47" w:rsidRPr="00A15DB5" w:rsidRDefault="00C63E47" w:rsidP="00C63E47">
      <w:pPr>
        <w:pStyle w:val="ListParagraph"/>
        <w:rPr>
          <w:rFonts w:ascii="Cambria" w:hAnsi="Cambria"/>
          <w:sz w:val="28"/>
          <w:szCs w:val="28"/>
        </w:rPr>
      </w:pPr>
      <w:r w:rsidRPr="00A15DB5">
        <w:rPr>
          <w:rFonts w:ascii="Cambria" w:hAnsi="Cambria"/>
          <w:sz w:val="28"/>
          <w:szCs w:val="28"/>
        </w:rPr>
        <w:t>Cloudera image has been created for the previous project.</w:t>
      </w: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Have cross checked to see if the image is working fine. Entire eco system looks fine, have run </w:t>
      </w:r>
      <w:proofErr w:type="spellStart"/>
      <w:r>
        <w:rPr>
          <w:rFonts w:ascii="Cambria" w:hAnsi="Cambria"/>
          <w:sz w:val="28"/>
          <w:szCs w:val="28"/>
        </w:rPr>
        <w:t>mapreduce</w:t>
      </w:r>
      <w:proofErr w:type="spellEnd"/>
      <w:r>
        <w:rPr>
          <w:rFonts w:ascii="Cambria" w:hAnsi="Cambria"/>
          <w:sz w:val="28"/>
          <w:szCs w:val="28"/>
        </w:rPr>
        <w:t xml:space="preserve"> for </w:t>
      </w:r>
      <w:proofErr w:type="spellStart"/>
      <w:r>
        <w:rPr>
          <w:rFonts w:ascii="Cambria" w:hAnsi="Cambria"/>
          <w:sz w:val="28"/>
          <w:szCs w:val="28"/>
        </w:rPr>
        <w:t>wordcount</w:t>
      </w:r>
      <w:proofErr w:type="spellEnd"/>
      <w:r>
        <w:rPr>
          <w:rFonts w:ascii="Cambria" w:hAnsi="Cambria"/>
          <w:sz w:val="28"/>
          <w:szCs w:val="28"/>
        </w:rPr>
        <w:t xml:space="preserve"> once again.</w:t>
      </w:r>
    </w:p>
    <w:p w:rsidR="00C63E47" w:rsidRPr="00A15DB5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Pr="002B1766" w:rsidRDefault="00C63E47" w:rsidP="00C63E47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WordCount</w:t>
      </w:r>
      <w:proofErr w:type="spellEnd"/>
      <w:r>
        <w:rPr>
          <w:rFonts w:ascii="Cambria" w:hAnsi="Cambria"/>
          <w:sz w:val="28"/>
          <w:szCs w:val="28"/>
        </w:rPr>
        <w:t xml:space="preserve"> exercise:</w:t>
      </w: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Folder where </w:t>
      </w:r>
      <w:proofErr w:type="spellStart"/>
      <w:r>
        <w:rPr>
          <w:rFonts w:ascii="Cambria" w:hAnsi="Cambria"/>
          <w:sz w:val="28"/>
          <w:szCs w:val="28"/>
        </w:rPr>
        <w:t>WordCount</w:t>
      </w:r>
      <w:proofErr w:type="spellEnd"/>
      <w:r>
        <w:rPr>
          <w:rFonts w:ascii="Cambria" w:hAnsi="Cambria"/>
          <w:sz w:val="28"/>
          <w:szCs w:val="28"/>
        </w:rPr>
        <w:t xml:space="preserve"> data and jar file is present.</w:t>
      </w: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  <w:r w:rsidRPr="003073C9">
        <w:rPr>
          <w:rFonts w:ascii="Cambria" w:hAnsi="Cambria"/>
          <w:noProof/>
          <w:sz w:val="28"/>
          <w:szCs w:val="28"/>
        </w:rPr>
        <w:drawing>
          <wp:inline distT="0" distB="0" distL="0" distR="0" wp14:anchorId="0B1589C9" wp14:editId="5453A655">
            <wp:extent cx="5943600" cy="2815781"/>
            <wp:effectExtent l="0" t="0" r="0" b="3810"/>
            <wp:docPr id="3" name="Picture 3" descr="C:\Users\Laxman Dutt Degala\Documents\Wordcount Laxman\Word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xman Dutt Degala\Documents\Wordcount Laxman\WordCou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5B3EA0" w:rsidRDefault="005B3EA0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MapReduce Job</w:t>
      </w: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  <w:r w:rsidRPr="00D9746A">
        <w:rPr>
          <w:rFonts w:ascii="Cambria" w:hAnsi="Cambria"/>
          <w:noProof/>
          <w:sz w:val="28"/>
          <w:szCs w:val="28"/>
        </w:rPr>
        <w:drawing>
          <wp:inline distT="0" distB="0" distL="0" distR="0" wp14:anchorId="2820DB34" wp14:editId="0F8628F1">
            <wp:extent cx="5943600" cy="2898584"/>
            <wp:effectExtent l="0" t="0" r="0" b="0"/>
            <wp:docPr id="4" name="Picture 4" descr="C:\Users\Laxman Dutt Degala\Documents\Wordcount Laxman\Map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xman Dutt Degala\Documents\Wordcount Laxman\Mapredu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</w:p>
    <w:p w:rsidR="00C63E47" w:rsidRDefault="00C63E47" w:rsidP="00C63E47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:rsidR="00C63E47" w:rsidRPr="00EA518F" w:rsidRDefault="00C63E47" w:rsidP="00C63E47">
      <w:pPr>
        <w:pStyle w:val="ListParagraph"/>
        <w:rPr>
          <w:rFonts w:ascii="Cambria" w:hAnsi="Cambria"/>
          <w:sz w:val="28"/>
          <w:szCs w:val="28"/>
        </w:rPr>
      </w:pPr>
      <w:r w:rsidRPr="004D7535">
        <w:rPr>
          <w:rFonts w:ascii="Cambria" w:hAnsi="Cambria"/>
          <w:noProof/>
          <w:sz w:val="28"/>
          <w:szCs w:val="28"/>
        </w:rPr>
        <w:drawing>
          <wp:inline distT="0" distB="0" distL="0" distR="0" wp14:anchorId="28DD713B" wp14:editId="524DA971">
            <wp:extent cx="5943600" cy="3122976"/>
            <wp:effectExtent l="0" t="0" r="0" b="1270"/>
            <wp:docPr id="5" name="Picture 5" descr="C:\Users\Laxman Dutt Degala\Documents\Wordcount Laxman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xman Dutt Degala\Documents\Wordcount Laxman\Outpu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18F">
        <w:rPr>
          <w:rFonts w:ascii="Cambria" w:hAnsi="Cambria"/>
          <w:sz w:val="28"/>
          <w:szCs w:val="28"/>
        </w:rPr>
        <w:t xml:space="preserve"> </w:t>
      </w:r>
    </w:p>
    <w:p w:rsidR="00C63E47" w:rsidRDefault="00C63E47" w:rsidP="00C63E47">
      <w:pPr>
        <w:rPr>
          <w:rFonts w:ascii="Cambria" w:hAnsi="Cambria"/>
          <w:sz w:val="28"/>
          <w:szCs w:val="28"/>
        </w:rPr>
      </w:pPr>
    </w:p>
    <w:p w:rsidR="00C63E47" w:rsidRDefault="00C63E47" w:rsidP="00C63E47">
      <w:pPr>
        <w:rPr>
          <w:rFonts w:ascii="Cambria" w:hAnsi="Cambria"/>
          <w:sz w:val="28"/>
          <w:szCs w:val="28"/>
        </w:rPr>
      </w:pPr>
    </w:p>
    <w:p w:rsidR="00C63E47" w:rsidRDefault="00C63E47" w:rsidP="00C63E47">
      <w:pPr>
        <w:rPr>
          <w:rFonts w:ascii="Cambria" w:hAnsi="Cambria"/>
          <w:sz w:val="28"/>
          <w:szCs w:val="28"/>
        </w:rPr>
      </w:pPr>
    </w:p>
    <w:p w:rsidR="005B3EA0" w:rsidRDefault="005B3EA0" w:rsidP="00C63E47">
      <w:pPr>
        <w:rPr>
          <w:rFonts w:ascii="Cambria" w:hAnsi="Cambria"/>
          <w:sz w:val="28"/>
          <w:szCs w:val="28"/>
        </w:rPr>
      </w:pPr>
    </w:p>
    <w:p w:rsidR="00C63E47" w:rsidRDefault="00C63E47" w:rsidP="00C63E47">
      <w:pPr>
        <w:rPr>
          <w:rFonts w:ascii="Cambria" w:hAnsi="Cambria"/>
          <w:sz w:val="28"/>
          <w:szCs w:val="28"/>
        </w:rPr>
      </w:pPr>
      <w:r w:rsidRPr="00A15DB5">
        <w:rPr>
          <w:rFonts w:ascii="Cambria" w:hAnsi="Cambria"/>
          <w:sz w:val="28"/>
          <w:szCs w:val="28"/>
        </w:rPr>
        <w:lastRenderedPageBreak/>
        <w:t>3.</w:t>
      </w:r>
      <w:r>
        <w:rPr>
          <w:rFonts w:ascii="Cambria" w:hAnsi="Cambria"/>
          <w:sz w:val="28"/>
          <w:szCs w:val="28"/>
        </w:rPr>
        <w:t xml:space="preserve"> Glassfish server has already been installed.</w:t>
      </w:r>
    </w:p>
    <w:p w:rsidR="00C63E47" w:rsidRDefault="00C63E47" w:rsidP="00C63E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Please find below the Restful </w:t>
      </w:r>
      <w:proofErr w:type="spellStart"/>
      <w:r>
        <w:rPr>
          <w:rFonts w:ascii="Cambria" w:hAnsi="Cambria"/>
          <w:sz w:val="28"/>
          <w:szCs w:val="28"/>
        </w:rPr>
        <w:t>webservice</w:t>
      </w:r>
      <w:proofErr w:type="spellEnd"/>
      <w:r>
        <w:rPr>
          <w:rFonts w:ascii="Cambria" w:hAnsi="Cambria"/>
          <w:sz w:val="28"/>
          <w:szCs w:val="28"/>
        </w:rPr>
        <w:t xml:space="preserve"> added to the server.</w:t>
      </w:r>
    </w:p>
    <w:p w:rsidR="00C63E47" w:rsidRDefault="00C63E47" w:rsidP="00C63E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Windows:</w:t>
      </w:r>
    </w:p>
    <w:p w:rsidR="00C63E47" w:rsidRDefault="00C63E47" w:rsidP="00C63E47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086A390F" wp14:editId="6E1BA23A">
            <wp:extent cx="5486400" cy="292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47" w:rsidRDefault="00C63E47" w:rsidP="00C63E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Linux:</w:t>
      </w:r>
    </w:p>
    <w:p w:rsidR="00C63E47" w:rsidRPr="00A15DB5" w:rsidRDefault="00C63E47" w:rsidP="00C63E47">
      <w:pPr>
        <w:rPr>
          <w:rFonts w:ascii="Cambria" w:hAnsi="Cambria"/>
          <w:sz w:val="28"/>
          <w:szCs w:val="28"/>
        </w:rPr>
      </w:pPr>
      <w:r w:rsidRPr="00EA518F">
        <w:rPr>
          <w:rFonts w:ascii="Cambria" w:hAnsi="Cambria"/>
          <w:noProof/>
          <w:sz w:val="28"/>
          <w:szCs w:val="28"/>
        </w:rPr>
        <w:drawing>
          <wp:inline distT="0" distB="0" distL="0" distR="0" wp14:anchorId="352B8A99" wp14:editId="6270EF6A">
            <wp:extent cx="5543550" cy="3390900"/>
            <wp:effectExtent l="0" t="0" r="0" b="0"/>
            <wp:docPr id="6" name="Picture 6" descr="C:\Users\Laxman Dutt Degala\Pictures\glassfi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xman Dutt Degala\Pictures\glassfish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E47" w:rsidRPr="00A15DB5" w:rsidRDefault="00C63E47" w:rsidP="00C63E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Task 3:</w:t>
      </w:r>
      <w:bookmarkStart w:id="5" w:name="_GoBack"/>
      <w:bookmarkEnd w:id="5"/>
    </w:p>
    <w:p w:rsidR="00C63E47" w:rsidRPr="00A15DB5" w:rsidRDefault="00C63E47" w:rsidP="00C63E47">
      <w:pPr>
        <w:rPr>
          <w:rFonts w:ascii="Cambria" w:hAnsi="Cambria"/>
          <w:sz w:val="28"/>
          <w:szCs w:val="28"/>
        </w:rPr>
      </w:pPr>
      <w:proofErr w:type="spellStart"/>
      <w:r w:rsidRPr="00A15DB5">
        <w:rPr>
          <w:rFonts w:ascii="Cambria" w:hAnsi="Cambria"/>
          <w:sz w:val="28"/>
          <w:szCs w:val="28"/>
        </w:rPr>
        <w:t>Github</w:t>
      </w:r>
      <w:proofErr w:type="spellEnd"/>
      <w:r w:rsidRPr="00A15DB5">
        <w:rPr>
          <w:rFonts w:ascii="Cambria" w:hAnsi="Cambria"/>
          <w:sz w:val="28"/>
          <w:szCs w:val="28"/>
        </w:rPr>
        <w:t xml:space="preserve"> account created. Id: </w:t>
      </w:r>
      <w:proofErr w:type="spellStart"/>
      <w:r w:rsidRPr="00A15DB5">
        <w:rPr>
          <w:rFonts w:ascii="Cambria" w:hAnsi="Cambria"/>
          <w:sz w:val="28"/>
          <w:szCs w:val="28"/>
        </w:rPr>
        <w:t>LaxmanDuttDegala</w:t>
      </w:r>
      <w:proofErr w:type="spellEnd"/>
    </w:p>
    <w:p w:rsidR="00C63E47" w:rsidRPr="00A15DB5" w:rsidRDefault="00C63E47" w:rsidP="00C63E47">
      <w:pPr>
        <w:rPr>
          <w:rFonts w:ascii="Cambria" w:hAnsi="Cambria"/>
          <w:sz w:val="28"/>
          <w:szCs w:val="28"/>
        </w:rPr>
      </w:pPr>
      <w:proofErr w:type="spellStart"/>
      <w:r w:rsidRPr="00A15DB5">
        <w:rPr>
          <w:rFonts w:ascii="Cambria" w:hAnsi="Cambria"/>
          <w:sz w:val="28"/>
          <w:szCs w:val="28"/>
        </w:rPr>
        <w:t>ScrumDo</w:t>
      </w:r>
      <w:proofErr w:type="spellEnd"/>
      <w:r w:rsidRPr="00A15DB5">
        <w:rPr>
          <w:rFonts w:ascii="Cambria" w:hAnsi="Cambria"/>
          <w:sz w:val="28"/>
          <w:szCs w:val="28"/>
        </w:rPr>
        <w:t xml:space="preserve"> ID Created. Id: </w:t>
      </w:r>
      <w:proofErr w:type="spellStart"/>
      <w:r w:rsidRPr="00A15DB5">
        <w:rPr>
          <w:rFonts w:ascii="Cambria" w:hAnsi="Cambria"/>
          <w:sz w:val="28"/>
          <w:szCs w:val="28"/>
        </w:rPr>
        <w:t>LaxmanDuttDegala</w:t>
      </w:r>
      <w:proofErr w:type="spellEnd"/>
    </w:p>
    <w:p w:rsidR="00C63E47" w:rsidRPr="00A15DB5" w:rsidRDefault="00C63E47" w:rsidP="00C63E47">
      <w:pPr>
        <w:rPr>
          <w:rFonts w:ascii="Cambria" w:hAnsi="Cambria"/>
          <w:sz w:val="28"/>
          <w:szCs w:val="28"/>
        </w:rPr>
      </w:pPr>
    </w:p>
    <w:p w:rsidR="00145E72" w:rsidRDefault="00145E72" w:rsidP="00FB3D3E"/>
    <w:sectPr w:rsidR="00145E72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298" w:rsidRDefault="005E1298">
      <w:pPr>
        <w:spacing w:after="0" w:line="240" w:lineRule="auto"/>
      </w:pPr>
      <w:r>
        <w:separator/>
      </w:r>
    </w:p>
  </w:endnote>
  <w:endnote w:type="continuationSeparator" w:id="0">
    <w:p w:rsidR="005E1298" w:rsidRDefault="005E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B3EA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298" w:rsidRDefault="005E1298">
      <w:pPr>
        <w:spacing w:after="0" w:line="240" w:lineRule="auto"/>
      </w:pPr>
      <w:r>
        <w:separator/>
      </w:r>
    </w:p>
  </w:footnote>
  <w:footnote w:type="continuationSeparator" w:id="0">
    <w:p w:rsidR="005E1298" w:rsidRDefault="005E1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03A3744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87A20"/>
    <w:multiLevelType w:val="hybridMultilevel"/>
    <w:tmpl w:val="569C2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2430"/>
    <w:multiLevelType w:val="hybridMultilevel"/>
    <w:tmpl w:val="FA345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E1DE0"/>
    <w:multiLevelType w:val="hybridMultilevel"/>
    <w:tmpl w:val="41D88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2357B"/>
    <w:multiLevelType w:val="hybridMultilevel"/>
    <w:tmpl w:val="FEB04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95AD2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40EC2"/>
    <w:multiLevelType w:val="hybridMultilevel"/>
    <w:tmpl w:val="5CEC3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7"/>
    <w:rsid w:val="0006505E"/>
    <w:rsid w:val="00081DA6"/>
    <w:rsid w:val="000855A5"/>
    <w:rsid w:val="000F1BAF"/>
    <w:rsid w:val="0011386D"/>
    <w:rsid w:val="00145E72"/>
    <w:rsid w:val="00151A35"/>
    <w:rsid w:val="0018264D"/>
    <w:rsid w:val="001A79D7"/>
    <w:rsid w:val="001D0C43"/>
    <w:rsid w:val="001D56B9"/>
    <w:rsid w:val="00207E13"/>
    <w:rsid w:val="002163EE"/>
    <w:rsid w:val="00226F99"/>
    <w:rsid w:val="00253567"/>
    <w:rsid w:val="002C06FA"/>
    <w:rsid w:val="002E0D6B"/>
    <w:rsid w:val="00351D81"/>
    <w:rsid w:val="00361541"/>
    <w:rsid w:val="00362021"/>
    <w:rsid w:val="00372BAD"/>
    <w:rsid w:val="00377A87"/>
    <w:rsid w:val="003806E6"/>
    <w:rsid w:val="00380E6E"/>
    <w:rsid w:val="003B4B14"/>
    <w:rsid w:val="00405854"/>
    <w:rsid w:val="004126E1"/>
    <w:rsid w:val="004273DF"/>
    <w:rsid w:val="00430787"/>
    <w:rsid w:val="00465D13"/>
    <w:rsid w:val="00483A0B"/>
    <w:rsid w:val="004C7FC5"/>
    <w:rsid w:val="004E468A"/>
    <w:rsid w:val="005067CC"/>
    <w:rsid w:val="005638C0"/>
    <w:rsid w:val="005817E0"/>
    <w:rsid w:val="005A015E"/>
    <w:rsid w:val="005B39BA"/>
    <w:rsid w:val="005B3EA0"/>
    <w:rsid w:val="005E1298"/>
    <w:rsid w:val="006029DF"/>
    <w:rsid w:val="006148B9"/>
    <w:rsid w:val="006704D8"/>
    <w:rsid w:val="006C76B7"/>
    <w:rsid w:val="006F11A7"/>
    <w:rsid w:val="00700447"/>
    <w:rsid w:val="00743B71"/>
    <w:rsid w:val="007654F1"/>
    <w:rsid w:val="00795D64"/>
    <w:rsid w:val="00797CF3"/>
    <w:rsid w:val="007A5ED2"/>
    <w:rsid w:val="0080687F"/>
    <w:rsid w:val="008408D7"/>
    <w:rsid w:val="00850074"/>
    <w:rsid w:val="00895FC8"/>
    <w:rsid w:val="00906CB7"/>
    <w:rsid w:val="00917C12"/>
    <w:rsid w:val="00926420"/>
    <w:rsid w:val="00954813"/>
    <w:rsid w:val="00971469"/>
    <w:rsid w:val="0099287A"/>
    <w:rsid w:val="009A3643"/>
    <w:rsid w:val="009A64BC"/>
    <w:rsid w:val="009C09A1"/>
    <w:rsid w:val="009F002E"/>
    <w:rsid w:val="00A05C28"/>
    <w:rsid w:val="00A3146F"/>
    <w:rsid w:val="00A574C4"/>
    <w:rsid w:val="00A66D8D"/>
    <w:rsid w:val="00A83332"/>
    <w:rsid w:val="00A96F3A"/>
    <w:rsid w:val="00AA2624"/>
    <w:rsid w:val="00AB73DF"/>
    <w:rsid w:val="00AD0E78"/>
    <w:rsid w:val="00AE0EB7"/>
    <w:rsid w:val="00B042D8"/>
    <w:rsid w:val="00B75422"/>
    <w:rsid w:val="00BA44D9"/>
    <w:rsid w:val="00BB250B"/>
    <w:rsid w:val="00BF289B"/>
    <w:rsid w:val="00C059E5"/>
    <w:rsid w:val="00C077D5"/>
    <w:rsid w:val="00C134F1"/>
    <w:rsid w:val="00C471A3"/>
    <w:rsid w:val="00C61D0D"/>
    <w:rsid w:val="00C62467"/>
    <w:rsid w:val="00C63E47"/>
    <w:rsid w:val="00C72F29"/>
    <w:rsid w:val="00CC21F2"/>
    <w:rsid w:val="00D215DB"/>
    <w:rsid w:val="00D361DF"/>
    <w:rsid w:val="00DA11F2"/>
    <w:rsid w:val="00E1020C"/>
    <w:rsid w:val="00E1671F"/>
    <w:rsid w:val="00E24AD4"/>
    <w:rsid w:val="00E5238D"/>
    <w:rsid w:val="00E90FCE"/>
    <w:rsid w:val="00EF44B9"/>
    <w:rsid w:val="00F33BA3"/>
    <w:rsid w:val="00F507B9"/>
    <w:rsid w:val="00F55102"/>
    <w:rsid w:val="00F555B2"/>
    <w:rsid w:val="00F7660E"/>
    <w:rsid w:val="00F771EF"/>
    <w:rsid w:val="00FB3D3E"/>
    <w:rsid w:val="00FC1817"/>
    <w:rsid w:val="00FD535E"/>
    <w:rsid w:val="00FE332E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A6CD5-4794-4F67-977F-323C6E8D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E47"/>
    <w:pPr>
      <w:spacing w:before="0" w:after="160" w:line="259" w:lineRule="auto"/>
    </w:pPr>
    <w:rPr>
      <w:color w:val="auto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xman%20Dutt%20Degala\AppData\Roaming\Microsoft\Templates\Student%20report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353C2AE8734F48BE7BA666C916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E5BA6-DEC1-4F38-B237-11A9C52FBF85}"/>
      </w:docPartPr>
      <w:docPartBody>
        <w:p w:rsidR="0067278E" w:rsidRDefault="0064275C">
          <w:pPr>
            <w:pStyle w:val="3C353C2AE8734F48BE7BA666C9161AEF"/>
          </w:pPr>
          <w:r>
            <w:t>[Name]</w:t>
          </w:r>
        </w:p>
      </w:docPartBody>
    </w:docPart>
    <w:docPart>
      <w:docPartPr>
        <w:name w:val="F977459F2039435AACCC5B5A65F4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E108-4C44-4017-810F-490762D2CE2D}"/>
      </w:docPartPr>
      <w:docPartBody>
        <w:p w:rsidR="0067278E" w:rsidRDefault="0064275C">
          <w:pPr>
            <w:pStyle w:val="F977459F2039435AACCC5B5A65F47712"/>
          </w:pPr>
          <w:r>
            <w:t>[Course Title]</w:t>
          </w:r>
        </w:p>
      </w:docPartBody>
    </w:docPart>
    <w:docPart>
      <w:docPartPr>
        <w:name w:val="4B2A6AB437194701A9FA30EFBBC75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FEE38-96BB-4D81-852D-6EE084030E0F}"/>
      </w:docPartPr>
      <w:docPartBody>
        <w:p w:rsidR="0067278E" w:rsidRDefault="0064275C">
          <w:pPr>
            <w:pStyle w:val="4B2A6AB437194701A9FA30EFBBC7581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5C"/>
    <w:rsid w:val="00116DC4"/>
    <w:rsid w:val="001A5095"/>
    <w:rsid w:val="0064275C"/>
    <w:rsid w:val="0067278E"/>
    <w:rsid w:val="007715D4"/>
    <w:rsid w:val="00816774"/>
    <w:rsid w:val="008F0FE2"/>
    <w:rsid w:val="0098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B39A322A431E4070B00403EDE203FFFD">
    <w:name w:val="B39A322A431E4070B00403EDE203FFFD"/>
  </w:style>
  <w:style w:type="paragraph" w:customStyle="1" w:styleId="3C353C2AE8734F48BE7BA666C9161AEF">
    <w:name w:val="3C353C2AE8734F48BE7BA666C9161AEF"/>
  </w:style>
  <w:style w:type="paragraph" w:customStyle="1" w:styleId="F977459F2039435AACCC5B5A65F47712">
    <w:name w:val="F977459F2039435AACCC5B5A65F47712"/>
  </w:style>
  <w:style w:type="paragraph" w:customStyle="1" w:styleId="4B2A6AB437194701A9FA30EFBBC75819">
    <w:name w:val="4B2A6AB437194701A9FA30EFBBC75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2014-06-17T00:00:00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3380B-A37D-4A55-B409-D9A9433A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report(2)</Template>
  <TotalTime>5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Lab5 Assignment</vt:lpstr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Assignment</dc:title>
  <dc:creator>Laxman Dutt Degala</dc:creator>
  <cp:keywords>CS5590BD</cp:keywords>
  <cp:lastModifiedBy>Laxman Dutt Degala</cp:lastModifiedBy>
  <cp:revision>5</cp:revision>
  <dcterms:created xsi:type="dcterms:W3CDTF">2014-06-17T05:39:00Z</dcterms:created>
  <dcterms:modified xsi:type="dcterms:W3CDTF">2014-06-17T05:44:00Z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